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511B645" w14:textId="77777777" w:rsidR="00E0073D" w:rsidRPr="00AB4F47" w:rsidRDefault="00E007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20"/>
          </w:tblGrid>
          <w:tr w:rsidR="00E0073D" w:rsidRPr="00AB4F47" w14:paraId="326B4242" w14:textId="77777777" w:rsidTr="009E5C1A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7138210E7754F508FBAE59DB2206D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8A79B1" w14:textId="734F9475" w:rsidR="00E0073D" w:rsidRPr="00AB4F47" w:rsidRDefault="00537AFF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AB4F47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AB4F47" w14:paraId="5681BDB1" w14:textId="77777777" w:rsidTr="009E5C1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B3FDA971C894FC194998056D30879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D9B857" w14:textId="5379CD99" w:rsidR="00E0073D" w:rsidRPr="00AB4F47" w:rsidRDefault="00537AF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AB4F47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Portfolio Semester 3</w:t>
                    </w:r>
                  </w:p>
                </w:sdtContent>
              </w:sdt>
            </w:tc>
          </w:tr>
          <w:tr w:rsidR="00E0073D" w:rsidRPr="00AB4F47" w14:paraId="0E960CBE" w14:textId="77777777" w:rsidTr="009E5C1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571235" w14:textId="0140D74C" w:rsidR="00E0073D" w:rsidRPr="00AB4F47" w:rsidRDefault="00F47183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C77C0E" w:themeColor="accent1" w:themeShade="BF"/>
                      <w:sz w:val="24"/>
                      <w:szCs w:val="24"/>
                    </w:rPr>
                    <w:alias w:val="Ondertitel"/>
                    <w:id w:val="13406923"/>
                    <w:placeholder>
                      <w:docPart w:val="DB50DB372EA7436286453017EE3A19D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4F47" w:rsidRPr="00AB4F47">
                      <w:rPr>
                        <w:color w:val="C77C0E" w:themeColor="accent1" w:themeShade="BF"/>
                        <w:sz w:val="24"/>
                        <w:szCs w:val="24"/>
                      </w:rPr>
                      <w:t>Per sprint beschrijf ik wat ik gedaan heb. Hierbij praat ik over de keuzes die ik gemaakt heb etc.</w:t>
                    </w:r>
                  </w:sdtContent>
                </w:sdt>
                <w:r w:rsidR="009E5C1A" w:rsidRPr="00AB4F47">
                  <w:rPr>
                    <w:color w:val="C77C0E" w:themeColor="accent1" w:themeShade="BF"/>
                    <w:sz w:val="24"/>
                    <w:szCs w:val="24"/>
                  </w:rPr>
                  <w:tab/>
                </w:r>
              </w:p>
              <w:p w14:paraId="09624C1B" w14:textId="77777777" w:rsidR="009E5C1A" w:rsidRPr="00AB4F47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1B0E5AEA" w14:textId="77777777" w:rsidR="009E5C1A" w:rsidRPr="00AB4F47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10C271D7" w14:textId="5DDDD14A" w:rsidR="009E5C1A" w:rsidRPr="00AB4F47" w:rsidRDefault="00686601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A37D773" wp14:editId="535E25D2">
                      <wp:extent cx="4620260" cy="2598420"/>
                      <wp:effectExtent l="0" t="0" r="8890" b="0"/>
                      <wp:docPr id="1" name="Afbeelding 1" descr="How to Create a Portfoli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ow to Create a Portfoli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20260" cy="259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D737B03" w14:textId="77777777" w:rsidR="00120785" w:rsidRPr="00AB4F47" w:rsidRDefault="00E0073D" w:rsidP="00725CEF">
          <w:pPr>
            <w:rPr>
              <w:b/>
              <w:bCs/>
              <w:sz w:val="40"/>
              <w:szCs w:val="40"/>
            </w:rPr>
          </w:pPr>
          <w:r w:rsidRPr="00AB4F47">
            <w:rPr>
              <w:b/>
              <w:bCs/>
              <w:sz w:val="40"/>
              <w:szCs w:val="40"/>
            </w:rPr>
            <w:br w:type="page"/>
          </w:r>
        </w:p>
      </w:sdtContent>
    </w:sdt>
    <w:p w14:paraId="4242FF73" w14:textId="1762F1C5" w:rsidR="00E0073D" w:rsidRPr="00AB4F47" w:rsidRDefault="00BD1692" w:rsidP="00725CEF">
      <w:pPr>
        <w:pStyle w:val="Kop1"/>
        <w:jc w:val="center"/>
      </w:pPr>
      <w:bookmarkStart w:id="0" w:name="_Toc114485014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EC50F" w14:textId="77777777" w:rsidR="008E6556" w:rsidRPr="00AB4F47" w:rsidRDefault="008E6556">
          <w:pPr>
            <w:pStyle w:val="Kopvaninhoudsopgave"/>
          </w:pPr>
        </w:p>
        <w:p w14:paraId="20CAB5C7" w14:textId="66747ABC" w:rsidR="00F47183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AB4F47">
            <w:fldChar w:fldCharType="begin"/>
          </w:r>
          <w:r w:rsidRPr="00AB4F47">
            <w:instrText xml:space="preserve"> TOC \o "1-3" \h \z \u </w:instrText>
          </w:r>
          <w:r w:rsidRPr="00AB4F47">
            <w:fldChar w:fldCharType="separate"/>
          </w:r>
          <w:hyperlink w:anchor="_Toc114485014" w:history="1">
            <w:r w:rsidR="00F47183" w:rsidRPr="00301A3D">
              <w:rPr>
                <w:rStyle w:val="Hyperlink"/>
                <w:noProof/>
              </w:rPr>
              <w:t>Inhoud</w:t>
            </w:r>
            <w:r w:rsidR="00F47183">
              <w:rPr>
                <w:noProof/>
                <w:webHidden/>
              </w:rPr>
              <w:tab/>
            </w:r>
            <w:r w:rsidR="00F47183">
              <w:rPr>
                <w:noProof/>
                <w:webHidden/>
              </w:rPr>
              <w:fldChar w:fldCharType="begin"/>
            </w:r>
            <w:r w:rsidR="00F47183">
              <w:rPr>
                <w:noProof/>
                <w:webHidden/>
              </w:rPr>
              <w:instrText xml:space="preserve"> PAGEREF _Toc114485014 \h </w:instrText>
            </w:r>
            <w:r w:rsidR="00F47183">
              <w:rPr>
                <w:noProof/>
                <w:webHidden/>
              </w:rPr>
            </w:r>
            <w:r w:rsidR="00F47183">
              <w:rPr>
                <w:noProof/>
                <w:webHidden/>
              </w:rPr>
              <w:fldChar w:fldCharType="separate"/>
            </w:r>
            <w:r w:rsidR="00F47183">
              <w:rPr>
                <w:noProof/>
                <w:webHidden/>
              </w:rPr>
              <w:t>1</w:t>
            </w:r>
            <w:r w:rsidR="00F47183">
              <w:rPr>
                <w:noProof/>
                <w:webHidden/>
              </w:rPr>
              <w:fldChar w:fldCharType="end"/>
            </w:r>
          </w:hyperlink>
        </w:p>
        <w:p w14:paraId="1BAC53F5" w14:textId="7972E399" w:rsidR="00F47183" w:rsidRDefault="00F471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5015" w:history="1">
            <w:r w:rsidRPr="00301A3D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AE7A" w14:textId="6024481D" w:rsidR="00F47183" w:rsidRDefault="00F4718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4485016" w:history="1">
            <w:r w:rsidRPr="00301A3D">
              <w:rPr>
                <w:rStyle w:val="Hyperlink"/>
                <w:noProof/>
              </w:rPr>
              <w:t>Wat gedaan deze sprint?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5B4F" w14:textId="66173AF2" w:rsidR="00F47183" w:rsidRDefault="00F4718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4485017" w:history="1">
            <w:r w:rsidRPr="00301A3D">
              <w:rPr>
                <w:rStyle w:val="Hyperlink"/>
                <w:noProof/>
              </w:rPr>
              <w:t>Wat te doen in de volgende sprint?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6654" w14:textId="4CAAA922" w:rsidR="00B14CC0" w:rsidRDefault="008E6556" w:rsidP="004626DB">
          <w:pPr>
            <w:rPr>
              <w:b/>
              <w:bCs/>
            </w:rPr>
          </w:pPr>
          <w:r w:rsidRPr="00AB4F47">
            <w:rPr>
              <w:b/>
              <w:bCs/>
            </w:rPr>
            <w:fldChar w:fldCharType="end"/>
          </w:r>
        </w:p>
        <w:p w14:paraId="169EB5D4" w14:textId="1721BA29" w:rsidR="004626DB" w:rsidRPr="004626DB" w:rsidRDefault="00F47183" w:rsidP="004626DB"/>
      </w:sdtContent>
    </w:sdt>
    <w:p w14:paraId="0F906EB6" w14:textId="1235572C" w:rsidR="00B14CC0" w:rsidRDefault="00B14CC0">
      <w:r>
        <w:br w:type="page"/>
      </w:r>
    </w:p>
    <w:p w14:paraId="235DDE5F" w14:textId="3F7ACA5D" w:rsidR="004626DB" w:rsidRDefault="00B14CC0" w:rsidP="00B14CC0">
      <w:pPr>
        <w:pStyle w:val="Kop1"/>
      </w:pPr>
      <w:bookmarkStart w:id="1" w:name="_Toc114485015"/>
      <w:r>
        <w:lastRenderedPageBreak/>
        <w:t>Sprint 1</w:t>
      </w:r>
      <w:bookmarkEnd w:id="1"/>
    </w:p>
    <w:p w14:paraId="64B21FB5" w14:textId="46199CE4" w:rsidR="00285BCD" w:rsidRPr="00285BCD" w:rsidRDefault="00285BCD" w:rsidP="00285BCD">
      <w:pPr>
        <w:pStyle w:val="Kop2"/>
      </w:pPr>
      <w:bookmarkStart w:id="2" w:name="_Toc114485016"/>
      <w:r>
        <w:t>Wat gedaan deze sprint?</w:t>
      </w:r>
      <w:bookmarkEnd w:id="2"/>
    </w:p>
    <w:p w14:paraId="1BB725AC" w14:textId="1708EDCB" w:rsidR="00507FF1" w:rsidRDefault="00B14CC0" w:rsidP="00B14CC0">
      <w:r>
        <w:t xml:space="preserve">Sprint 1 heb ik deels besteedt aan </w:t>
      </w:r>
      <w:r w:rsidR="006F6559">
        <w:t xml:space="preserve">het maken van documentatie en deels aan het opzetten van het project. </w:t>
      </w:r>
      <w:r w:rsidR="0025482B">
        <w:t>Ik ben begonnen met het maken van documentatie, denk hieraan aan een idee bedenken en deze uitwerken als stip aan de horizon.</w:t>
      </w:r>
      <w:r w:rsidR="005F0F8E">
        <w:t xml:space="preserve"> Ik heb hier 2 ideeën bedacht.</w:t>
      </w:r>
      <w:r w:rsidR="0025482B">
        <w:t xml:space="preserve"> Daarna heb ik hiervoor User </w:t>
      </w:r>
      <w:proofErr w:type="spellStart"/>
      <w:r w:rsidR="0025482B">
        <w:t>Stories</w:t>
      </w:r>
      <w:proofErr w:type="spellEnd"/>
      <w:r w:rsidR="0025482B">
        <w:t xml:space="preserve"> bedacht</w:t>
      </w:r>
      <w:r w:rsidR="007F797E">
        <w:t>.</w:t>
      </w:r>
      <w:r w:rsidR="001237E1">
        <w:t xml:space="preserve"> Bij deze User </w:t>
      </w:r>
      <w:proofErr w:type="spellStart"/>
      <w:r w:rsidR="001237E1">
        <w:t>Stories</w:t>
      </w:r>
      <w:proofErr w:type="spellEnd"/>
      <w:r w:rsidR="001237E1">
        <w:t xml:space="preserve"> heb ik acceptatiecriteria toegevoegd om ze compleet te maken.</w:t>
      </w:r>
    </w:p>
    <w:p w14:paraId="7933CB41" w14:textId="6BEE0C0B" w:rsidR="005F0F8E" w:rsidRDefault="005F0F8E" w:rsidP="00B14CC0"/>
    <w:p w14:paraId="2650E5E1" w14:textId="3D9BA08C" w:rsidR="005F0F8E" w:rsidRDefault="005F0F8E" w:rsidP="00B14CC0">
      <w:r>
        <w:t xml:space="preserve">Uiteindelijk heb ik gekozen voor het project “Card Games”, kortgezegd een app die allemaal verschillende </w:t>
      </w:r>
      <w:r w:rsidR="00FF7CB3">
        <w:t xml:space="preserve">kaartspellen erin heeft zitten. Deze kan je tegen andere mensen spelen. Voor dit project heb ik uiteindelijk een Design gemaakt in Adobe XD. </w:t>
      </w:r>
    </w:p>
    <w:p w14:paraId="166AFE38" w14:textId="21A75847" w:rsidR="005C12ED" w:rsidRDefault="005C12ED" w:rsidP="00B14CC0"/>
    <w:p w14:paraId="2BF25C88" w14:textId="6C52DAA1" w:rsidR="005C12ED" w:rsidRDefault="005C12ED" w:rsidP="00B14CC0">
      <w:r>
        <w:t xml:space="preserve">Na het maken van het design ben ik dit gaan uitwerken in mijn </w:t>
      </w:r>
      <w:proofErr w:type="spellStart"/>
      <w:r>
        <w:t>frontend</w:t>
      </w:r>
      <w:proofErr w:type="spellEnd"/>
      <w:r>
        <w:t xml:space="preserve">, deze is gemaakt in </w:t>
      </w:r>
      <w:proofErr w:type="spellStart"/>
      <w:r>
        <w:t>Vite</w:t>
      </w:r>
      <w:proofErr w:type="spellEnd"/>
      <w:r>
        <w:t xml:space="preserve"> + </w:t>
      </w:r>
      <w:proofErr w:type="spellStart"/>
      <w:r>
        <w:t>VueJS</w:t>
      </w:r>
      <w:proofErr w:type="spellEnd"/>
      <w:r>
        <w:t xml:space="preserve">. </w:t>
      </w:r>
      <w:r w:rsidR="00D75A27">
        <w:t xml:space="preserve">Na het maken van de </w:t>
      </w:r>
      <w:proofErr w:type="spellStart"/>
      <w:r w:rsidR="00D75A27">
        <w:t>frontend</w:t>
      </w:r>
      <w:proofErr w:type="spellEnd"/>
      <w:r w:rsidR="00D75A27">
        <w:t xml:space="preserve"> (zonder functionaliteit) ben ik het project gaan </w:t>
      </w:r>
      <w:proofErr w:type="spellStart"/>
      <w:r w:rsidR="00D75A27">
        <w:t>Dockerizen</w:t>
      </w:r>
      <w:proofErr w:type="spellEnd"/>
      <w:r w:rsidR="00D75A27">
        <w:t xml:space="preserve">. Dit doe ik omdat ik gebruik wil gaan maken van Microservices. </w:t>
      </w:r>
    </w:p>
    <w:p w14:paraId="419A3CD0" w14:textId="551BC7CF" w:rsidR="00D75A27" w:rsidRDefault="00D75A27" w:rsidP="00B14CC0"/>
    <w:p w14:paraId="25CD3EA5" w14:textId="7F35BECA" w:rsidR="00D75A27" w:rsidRDefault="00D75A27" w:rsidP="00B14CC0">
      <w:r>
        <w:t xml:space="preserve">Voor Microservices heb ik een document gemaakt en hier onderzoek over gedaan. </w:t>
      </w:r>
    </w:p>
    <w:p w14:paraId="4BE557CC" w14:textId="72369C37" w:rsidR="00285BCD" w:rsidRDefault="00285BCD" w:rsidP="00B14CC0"/>
    <w:p w14:paraId="3413CCBD" w14:textId="4FEFE635" w:rsidR="00E03F7D" w:rsidRDefault="00E03F7D" w:rsidP="00E03F7D">
      <w:pPr>
        <w:pStyle w:val="Kop2"/>
      </w:pPr>
      <w:bookmarkStart w:id="3" w:name="_Toc114485017"/>
      <w:r>
        <w:t>Wat te doen in de volgende sprint?</w:t>
      </w:r>
      <w:bookmarkEnd w:id="3"/>
    </w:p>
    <w:p w14:paraId="415F66E1" w14:textId="3E864D0C" w:rsidR="00E03F7D" w:rsidRPr="00E03F7D" w:rsidRDefault="00E03F7D" w:rsidP="00E03F7D">
      <w:r>
        <w:t>In Sprint 2 wil ik de focus gaan leggen in het onderzoeken en documentatie uitbreiden. Voornamelijk voor Docker wil ik meer onderzoek gaan doen zodat ik het meer ga begrijpen.</w:t>
      </w:r>
      <w:r w:rsidR="002870B1">
        <w:t xml:space="preserve"> Ook ga ik een onderzoek schrijven over Security van een Applicatie.</w:t>
      </w:r>
    </w:p>
    <w:p w14:paraId="3F6FCF91" w14:textId="77777777" w:rsidR="00285BCD" w:rsidRDefault="00285BCD" w:rsidP="00B14CC0"/>
    <w:p w14:paraId="4310DAED" w14:textId="7215ECD8" w:rsidR="005F0F8E" w:rsidRPr="00B14CC0" w:rsidRDefault="005F0F8E" w:rsidP="00B14CC0"/>
    <w:sectPr w:rsidR="005F0F8E" w:rsidRPr="00B14CC0" w:rsidSect="009E5C1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110A" w14:textId="77777777" w:rsidR="005937E4" w:rsidRDefault="005937E4" w:rsidP="00E0073D">
      <w:pPr>
        <w:spacing w:after="0" w:line="240" w:lineRule="auto"/>
      </w:pPr>
      <w:r>
        <w:separator/>
      </w:r>
    </w:p>
  </w:endnote>
  <w:endnote w:type="continuationSeparator" w:id="0">
    <w:p w14:paraId="755057F1" w14:textId="77777777" w:rsidR="005937E4" w:rsidRDefault="005937E4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9CEE1" w14:textId="6C404DE7" w:rsidR="009E5C1A" w:rsidRDefault="004626DB" w:rsidP="009E5C1A">
    <w:pPr>
      <w:pStyle w:val="Ondertitel"/>
      <w:rPr>
        <w:lang w:val="en-US"/>
      </w:rPr>
    </w:pPr>
    <w:r>
      <w:rPr>
        <w:lang w:val="en-US"/>
      </w:rPr>
      <w:t>Brett Mulder</w:t>
    </w:r>
  </w:p>
  <w:p w14:paraId="70C24F5F" w14:textId="4DF9383B" w:rsidR="00E0073D" w:rsidRPr="00E0073D" w:rsidRDefault="004626DB" w:rsidP="009E5C1A">
    <w:pPr>
      <w:pStyle w:val="Ondertitel"/>
      <w:rPr>
        <w:lang w:val="en-US"/>
      </w:rPr>
    </w:pPr>
    <w:r>
      <w:rPr>
        <w:lang w:val="en-US"/>
      </w:rPr>
      <w:t>19-</w:t>
    </w:r>
    <w:r w:rsidR="00A03C34">
      <w:rPr>
        <w:lang w:val="en-US"/>
      </w:rPr>
      <w:t>09-2022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B3E3" w14:textId="77777777" w:rsidR="005937E4" w:rsidRDefault="005937E4" w:rsidP="00E0073D">
      <w:pPr>
        <w:spacing w:after="0" w:line="240" w:lineRule="auto"/>
      </w:pPr>
      <w:r>
        <w:separator/>
      </w:r>
    </w:p>
  </w:footnote>
  <w:footnote w:type="continuationSeparator" w:id="0">
    <w:p w14:paraId="29E0C076" w14:textId="77777777" w:rsidR="005937E4" w:rsidRDefault="005937E4" w:rsidP="00E00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E4"/>
    <w:rsid w:val="00120785"/>
    <w:rsid w:val="001237E1"/>
    <w:rsid w:val="001D7750"/>
    <w:rsid w:val="0025482B"/>
    <w:rsid w:val="002649D4"/>
    <w:rsid w:val="00285BCD"/>
    <w:rsid w:val="002870B1"/>
    <w:rsid w:val="002F5C04"/>
    <w:rsid w:val="004626DB"/>
    <w:rsid w:val="00497CE3"/>
    <w:rsid w:val="00507FF1"/>
    <w:rsid w:val="00537AFF"/>
    <w:rsid w:val="005937E4"/>
    <w:rsid w:val="005C12ED"/>
    <w:rsid w:val="005F0F8E"/>
    <w:rsid w:val="005F52CC"/>
    <w:rsid w:val="00633F5B"/>
    <w:rsid w:val="00686601"/>
    <w:rsid w:val="00687AF9"/>
    <w:rsid w:val="006A6D2B"/>
    <w:rsid w:val="006E3B3B"/>
    <w:rsid w:val="006F6559"/>
    <w:rsid w:val="00725CEF"/>
    <w:rsid w:val="007F797E"/>
    <w:rsid w:val="00856B3D"/>
    <w:rsid w:val="00895B2C"/>
    <w:rsid w:val="008E6556"/>
    <w:rsid w:val="009E5C1A"/>
    <w:rsid w:val="00A03C34"/>
    <w:rsid w:val="00AB4F47"/>
    <w:rsid w:val="00AD7316"/>
    <w:rsid w:val="00B14CC0"/>
    <w:rsid w:val="00B4244E"/>
    <w:rsid w:val="00B45863"/>
    <w:rsid w:val="00BD1692"/>
    <w:rsid w:val="00D75A27"/>
    <w:rsid w:val="00DC456E"/>
    <w:rsid w:val="00DD7C6F"/>
    <w:rsid w:val="00DE7AF8"/>
    <w:rsid w:val="00E0073D"/>
    <w:rsid w:val="00E03F7D"/>
    <w:rsid w:val="00F47183"/>
    <w:rsid w:val="00FB6AF2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E1862"/>
  <w15:chartTrackingRefBased/>
  <w15:docId w15:val="{CF414CAB-5680-4A1D-BF7D-185ACDD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471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138210E7754F508FBAE59DB2206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A88195-FE73-48B5-8808-5269CEFE2E45}"/>
      </w:docPartPr>
      <w:docPartBody>
        <w:p w:rsidR="00000000" w:rsidRDefault="004520EC">
          <w:pPr>
            <w:pStyle w:val="07138210E7754F508FBAE59DB2206D55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B3FDA971C894FC194998056D30879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95C222-AA55-47F8-9BB1-32165BAB6116}"/>
      </w:docPartPr>
      <w:docPartBody>
        <w:p w:rsidR="00000000" w:rsidRDefault="004520EC">
          <w:pPr>
            <w:pStyle w:val="7B3FDA971C894FC194998056D308791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DB50DB372EA7436286453017EE3A19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F83085-83D8-42BF-8737-02900864047B}"/>
      </w:docPartPr>
      <w:docPartBody>
        <w:p w:rsidR="00000000" w:rsidRDefault="004520EC">
          <w:pPr>
            <w:pStyle w:val="DB50DB372EA7436286453017EE3A19D7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7138210E7754F508FBAE59DB2206D55">
    <w:name w:val="07138210E7754F508FBAE59DB2206D55"/>
  </w:style>
  <w:style w:type="paragraph" w:customStyle="1" w:styleId="7B3FDA971C894FC194998056D3087910">
    <w:name w:val="7B3FDA971C894FC194998056D3087910"/>
  </w:style>
  <w:style w:type="paragraph" w:customStyle="1" w:styleId="DB50DB372EA7436286453017EE3A19D7">
    <w:name w:val="DB50DB372EA7436286453017EE3A1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Portfolio Semester 3</vt:lpstr>
    </vt:vector>
  </TitlesOfParts>
  <Company>Brett Mulder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Semester 3</dc:title>
  <dc:subject>Per sprint beschrijf ik wat ik gedaan heb. Hierbij praat ik over de keuzes die ik gemaakt heb etc.</dc:subject>
  <dc:creator>Brett Mulder</dc:creator>
  <cp:keywords/>
  <dc:description/>
  <cp:lastModifiedBy>Mulder,Brett B.M.P.</cp:lastModifiedBy>
  <cp:revision>27</cp:revision>
  <dcterms:created xsi:type="dcterms:W3CDTF">2022-09-19T09:38:00Z</dcterms:created>
  <dcterms:modified xsi:type="dcterms:W3CDTF">2022-09-19T11:03:00Z</dcterms:modified>
</cp:coreProperties>
</file>