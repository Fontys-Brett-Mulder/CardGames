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69447684"/>
        <w:docPartObj>
          <w:docPartGallery w:val="Cover Pages"/>
          <w:docPartUnique/>
        </w:docPartObj>
      </w:sdtPr>
      <w:sdtEndPr>
        <w:rPr>
          <w:b/>
          <w:bCs/>
          <w:sz w:val="40"/>
          <w:szCs w:val="40"/>
        </w:rPr>
      </w:sdtEndPr>
      <w:sdtContent>
        <w:p w14:paraId="69A87545" w14:textId="77777777" w:rsidR="00E0073D" w:rsidRPr="00712716" w:rsidRDefault="00E0073D"/>
        <w:tbl>
          <w:tblPr>
            <w:tblpPr w:leftFromText="187" w:rightFromText="187" w:horzAnchor="margin" w:tblpXSpec="center" w:tblpY="2881"/>
            <w:tblW w:w="4000" w:type="pct"/>
            <w:tblBorders>
              <w:left w:val="single" w:sz="12" w:space="0" w:color="F0A22E" w:themeColor="accent1"/>
            </w:tblBorders>
            <w:tblCellMar>
              <w:left w:w="144" w:type="dxa"/>
              <w:right w:w="115" w:type="dxa"/>
            </w:tblCellMar>
            <w:tblLook w:val="04A0" w:firstRow="1" w:lastRow="0" w:firstColumn="1" w:lastColumn="0" w:noHBand="0" w:noVBand="1"/>
          </w:tblPr>
          <w:tblGrid>
            <w:gridCol w:w="7246"/>
          </w:tblGrid>
          <w:tr w:rsidR="00E0073D" w:rsidRPr="00712716" w14:paraId="04AB4893" w14:textId="77777777" w:rsidTr="009E5C1A">
            <w:sdt>
              <w:sdtPr>
                <w:rPr>
                  <w:color w:val="C77C0E" w:themeColor="accent1" w:themeShade="BF"/>
                  <w:sz w:val="24"/>
                  <w:szCs w:val="24"/>
                </w:rPr>
                <w:alias w:val="Bedrijf"/>
                <w:id w:val="13406915"/>
                <w:placeholder>
                  <w:docPart w:val="DDD011248CF04677812968E92564C11A"/>
                </w:placeholde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7EA7C130" w14:textId="50D26B55" w:rsidR="00E0073D" w:rsidRPr="00712716" w:rsidRDefault="00712716">
                    <w:pPr>
                      <w:pStyle w:val="Geenafstand"/>
                      <w:rPr>
                        <w:color w:val="C77C0E" w:themeColor="accent1" w:themeShade="BF"/>
                        <w:sz w:val="24"/>
                      </w:rPr>
                    </w:pPr>
                    <w:r w:rsidRPr="00712716">
                      <w:rPr>
                        <w:color w:val="C77C0E" w:themeColor="accent1" w:themeShade="BF"/>
                        <w:sz w:val="24"/>
                        <w:szCs w:val="24"/>
                      </w:rPr>
                      <w:t>Brett Mulder</w:t>
                    </w:r>
                  </w:p>
                </w:tc>
              </w:sdtContent>
            </w:sdt>
          </w:tr>
          <w:tr w:rsidR="00E0073D" w:rsidRPr="00712716" w14:paraId="757E9E3C" w14:textId="77777777" w:rsidTr="009E5C1A">
            <w:tc>
              <w:tcPr>
                <w:tcW w:w="7246" w:type="dxa"/>
              </w:tcPr>
              <w:sdt>
                <w:sdtPr>
                  <w:rPr>
                    <w:rFonts w:asciiTheme="majorHAnsi" w:eastAsiaTheme="majorEastAsia" w:hAnsiTheme="majorHAnsi" w:cstheme="majorBidi"/>
                    <w:color w:val="F0A22E" w:themeColor="accent1"/>
                    <w:sz w:val="88"/>
                    <w:szCs w:val="88"/>
                  </w:rPr>
                  <w:alias w:val="Titel"/>
                  <w:id w:val="13406919"/>
                  <w:placeholder>
                    <w:docPart w:val="32D8AAA50E2345298E9F55E2DDA4A504"/>
                  </w:placeholder>
                  <w:dataBinding w:prefixMappings="xmlns:ns0='http://schemas.openxmlformats.org/package/2006/metadata/core-properties' xmlns:ns1='http://purl.org/dc/elements/1.1/'" w:xpath="/ns0:coreProperties[1]/ns1:title[1]" w:storeItemID="{6C3C8BC8-F283-45AE-878A-BAB7291924A1}"/>
                  <w:text/>
                </w:sdtPr>
                <w:sdtContent>
                  <w:p w14:paraId="3A0BE5E0" w14:textId="74E639B9" w:rsidR="00E0073D" w:rsidRPr="00712716" w:rsidRDefault="00712716">
                    <w:pPr>
                      <w:pStyle w:val="Geenafstand"/>
                      <w:spacing w:line="216" w:lineRule="auto"/>
                      <w:rPr>
                        <w:rFonts w:asciiTheme="majorHAnsi" w:eastAsiaTheme="majorEastAsia" w:hAnsiTheme="majorHAnsi" w:cstheme="majorBidi"/>
                        <w:color w:val="F0A22E" w:themeColor="accent1"/>
                        <w:sz w:val="88"/>
                        <w:szCs w:val="88"/>
                      </w:rPr>
                    </w:pPr>
                    <w:r w:rsidRPr="00712716">
                      <w:rPr>
                        <w:rFonts w:asciiTheme="majorHAnsi" w:eastAsiaTheme="majorEastAsia" w:hAnsiTheme="majorHAnsi" w:cstheme="majorBidi"/>
                        <w:color w:val="F0A22E" w:themeColor="accent1"/>
                        <w:sz w:val="88"/>
                        <w:szCs w:val="88"/>
                      </w:rPr>
                      <w:t>Card games</w:t>
                    </w:r>
                  </w:p>
                </w:sdtContent>
              </w:sdt>
            </w:tc>
          </w:tr>
          <w:tr w:rsidR="00E0073D" w:rsidRPr="00712716" w14:paraId="68C25699" w14:textId="77777777" w:rsidTr="009E5C1A">
            <w:tc>
              <w:tcPr>
                <w:tcW w:w="7246" w:type="dxa"/>
                <w:tcMar>
                  <w:top w:w="216" w:type="dxa"/>
                  <w:left w:w="115" w:type="dxa"/>
                  <w:bottom w:w="216" w:type="dxa"/>
                  <w:right w:w="115" w:type="dxa"/>
                </w:tcMar>
              </w:tcPr>
              <w:p w14:paraId="1589582A" w14:textId="13C23DF2" w:rsidR="00E0073D" w:rsidRPr="00712716" w:rsidRDefault="00712716" w:rsidP="009E5C1A">
                <w:pPr>
                  <w:pStyle w:val="Geenafstand"/>
                  <w:tabs>
                    <w:tab w:val="center" w:pos="3508"/>
                  </w:tabs>
                  <w:rPr>
                    <w:color w:val="C77C0E" w:themeColor="accent1" w:themeShade="BF"/>
                    <w:sz w:val="24"/>
                    <w:szCs w:val="24"/>
                  </w:rPr>
                </w:pPr>
                <w:r w:rsidRPr="00712716">
                  <w:rPr>
                    <w:color w:val="C77C0E" w:themeColor="accent1" w:themeShade="BF"/>
                    <w:sz w:val="24"/>
                    <w:szCs w:val="24"/>
                  </w:rPr>
                  <w:t>Een web applicatie met meerdere kaarspellen!</w:t>
                </w:r>
              </w:p>
              <w:p w14:paraId="5107FA2E" w14:textId="77777777" w:rsidR="009E5C1A" w:rsidRPr="00712716" w:rsidRDefault="009E5C1A" w:rsidP="009E5C1A">
                <w:pPr>
                  <w:pStyle w:val="Geenafstand"/>
                  <w:tabs>
                    <w:tab w:val="center" w:pos="3508"/>
                  </w:tabs>
                  <w:rPr>
                    <w:color w:val="C77C0E" w:themeColor="accent1" w:themeShade="BF"/>
                    <w:sz w:val="24"/>
                    <w:szCs w:val="24"/>
                  </w:rPr>
                </w:pPr>
              </w:p>
              <w:p w14:paraId="3A159605" w14:textId="77777777" w:rsidR="009E5C1A" w:rsidRPr="00712716" w:rsidRDefault="009E5C1A" w:rsidP="009E5C1A">
                <w:pPr>
                  <w:pStyle w:val="Geenafstand"/>
                  <w:tabs>
                    <w:tab w:val="center" w:pos="3508"/>
                  </w:tabs>
                  <w:rPr>
                    <w:color w:val="C77C0E" w:themeColor="accent1" w:themeShade="BF"/>
                    <w:sz w:val="24"/>
                    <w:szCs w:val="24"/>
                  </w:rPr>
                </w:pPr>
              </w:p>
              <w:p w14:paraId="69291974" w14:textId="4BE74B40" w:rsidR="009E5C1A" w:rsidRPr="00712716" w:rsidRDefault="00241405" w:rsidP="009E5C1A">
                <w:pPr>
                  <w:pStyle w:val="Geenafstand"/>
                  <w:tabs>
                    <w:tab w:val="center" w:pos="3508"/>
                  </w:tabs>
                  <w:rPr>
                    <w:color w:val="C77C0E" w:themeColor="accent1" w:themeShade="BF"/>
                    <w:sz w:val="24"/>
                  </w:rPr>
                </w:pPr>
                <w:r>
                  <w:rPr>
                    <w:noProof/>
                  </w:rPr>
                  <w:drawing>
                    <wp:inline distT="0" distB="0" distL="0" distR="0" wp14:anchorId="119AB9B6" wp14:editId="6E17C460">
                      <wp:extent cx="3261096" cy="3261096"/>
                      <wp:effectExtent l="0" t="0" r="0" b="0"/>
                      <wp:docPr id="1" name="Afbeelding 1" descr="Classic Games Collection - 1 Deck Playing Cards - Klassieke spel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ic Games Collection - 1 Deck Playing Cards - Klassieke spell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66993" cy="3266993"/>
                              </a:xfrm>
                              <a:prstGeom prst="rect">
                                <a:avLst/>
                              </a:prstGeom>
                              <a:noFill/>
                              <a:ln>
                                <a:noFill/>
                              </a:ln>
                            </pic:spPr>
                          </pic:pic>
                        </a:graphicData>
                      </a:graphic>
                    </wp:inline>
                  </w:drawing>
                </w:r>
              </w:p>
            </w:tc>
          </w:tr>
        </w:tbl>
        <w:p w14:paraId="02811529" w14:textId="77777777" w:rsidR="00120785" w:rsidRPr="00712716" w:rsidRDefault="00E0073D" w:rsidP="00725CEF">
          <w:pPr>
            <w:rPr>
              <w:b/>
              <w:bCs/>
              <w:sz w:val="40"/>
              <w:szCs w:val="40"/>
            </w:rPr>
          </w:pPr>
          <w:r w:rsidRPr="00712716">
            <w:rPr>
              <w:b/>
              <w:bCs/>
              <w:sz w:val="40"/>
              <w:szCs w:val="40"/>
            </w:rPr>
            <w:br w:type="page"/>
          </w:r>
        </w:p>
      </w:sdtContent>
    </w:sdt>
    <w:p w14:paraId="2D1576C0" w14:textId="50504E41" w:rsidR="00E0073D" w:rsidRPr="00712716" w:rsidRDefault="00241405" w:rsidP="00725CEF">
      <w:pPr>
        <w:pStyle w:val="Kop1"/>
        <w:jc w:val="center"/>
      </w:pPr>
      <w:bookmarkStart w:id="0" w:name="_Toc116634182"/>
      <w:r>
        <w:lastRenderedPageBreak/>
        <w:t>Inhoud</w:t>
      </w:r>
      <w:bookmarkEnd w:id="0"/>
    </w:p>
    <w:sdt>
      <w:sdtPr>
        <w:rPr>
          <w:rFonts w:asciiTheme="minorHAnsi" w:eastAsiaTheme="minorHAnsi" w:hAnsiTheme="minorHAnsi" w:cstheme="minorBidi"/>
          <w:color w:val="auto"/>
          <w:sz w:val="22"/>
          <w:szCs w:val="22"/>
          <w:lang w:eastAsia="en-US"/>
        </w:rPr>
        <w:id w:val="1837950732"/>
        <w:docPartObj>
          <w:docPartGallery w:val="Table of Contents"/>
          <w:docPartUnique/>
        </w:docPartObj>
      </w:sdtPr>
      <w:sdtEndPr>
        <w:rPr>
          <w:b/>
          <w:bCs/>
        </w:rPr>
      </w:sdtEndPr>
      <w:sdtContent>
        <w:p w14:paraId="2B7967B7" w14:textId="77777777" w:rsidR="008E6556" w:rsidRPr="00712716" w:rsidRDefault="008E6556">
          <w:pPr>
            <w:pStyle w:val="Kopvaninhoudsopgave"/>
          </w:pPr>
        </w:p>
        <w:p w14:paraId="6B8FC971" w14:textId="18E9853E" w:rsidR="000906E0" w:rsidRDefault="008E6556">
          <w:pPr>
            <w:pStyle w:val="Inhopg1"/>
            <w:tabs>
              <w:tab w:val="right" w:leader="dot" w:pos="9062"/>
            </w:tabs>
            <w:rPr>
              <w:rFonts w:eastAsiaTheme="minorEastAsia"/>
              <w:noProof/>
              <w:lang w:eastAsia="nl-NL"/>
            </w:rPr>
          </w:pPr>
          <w:r w:rsidRPr="00712716">
            <w:fldChar w:fldCharType="begin"/>
          </w:r>
          <w:r w:rsidRPr="00712716">
            <w:instrText xml:space="preserve"> TOC \o "1-3" \h \z \u </w:instrText>
          </w:r>
          <w:r w:rsidRPr="00712716">
            <w:fldChar w:fldCharType="separate"/>
          </w:r>
          <w:hyperlink w:anchor="_Toc116634182" w:history="1">
            <w:r w:rsidR="000906E0" w:rsidRPr="00A962BA">
              <w:rPr>
                <w:rStyle w:val="Hyperlink"/>
                <w:noProof/>
              </w:rPr>
              <w:t>Inhoud</w:t>
            </w:r>
            <w:r w:rsidR="000906E0">
              <w:rPr>
                <w:noProof/>
                <w:webHidden/>
              </w:rPr>
              <w:tab/>
            </w:r>
            <w:r w:rsidR="000906E0">
              <w:rPr>
                <w:noProof/>
                <w:webHidden/>
              </w:rPr>
              <w:fldChar w:fldCharType="begin"/>
            </w:r>
            <w:r w:rsidR="000906E0">
              <w:rPr>
                <w:noProof/>
                <w:webHidden/>
              </w:rPr>
              <w:instrText xml:space="preserve"> PAGEREF _Toc116634182 \h </w:instrText>
            </w:r>
            <w:r w:rsidR="000906E0">
              <w:rPr>
                <w:noProof/>
                <w:webHidden/>
              </w:rPr>
            </w:r>
            <w:r w:rsidR="000906E0">
              <w:rPr>
                <w:noProof/>
                <w:webHidden/>
              </w:rPr>
              <w:fldChar w:fldCharType="separate"/>
            </w:r>
            <w:r w:rsidR="00C01E6B">
              <w:rPr>
                <w:noProof/>
                <w:webHidden/>
              </w:rPr>
              <w:t>1</w:t>
            </w:r>
            <w:r w:rsidR="000906E0">
              <w:rPr>
                <w:noProof/>
                <w:webHidden/>
              </w:rPr>
              <w:fldChar w:fldCharType="end"/>
            </w:r>
          </w:hyperlink>
        </w:p>
        <w:p w14:paraId="062FE9FE" w14:textId="5E8B9128" w:rsidR="000906E0" w:rsidRDefault="00000000">
          <w:pPr>
            <w:pStyle w:val="Inhopg1"/>
            <w:tabs>
              <w:tab w:val="right" w:leader="dot" w:pos="9062"/>
            </w:tabs>
            <w:rPr>
              <w:rFonts w:eastAsiaTheme="minorEastAsia"/>
              <w:noProof/>
              <w:lang w:eastAsia="nl-NL"/>
            </w:rPr>
          </w:pPr>
          <w:hyperlink w:anchor="_Toc116634183" w:history="1">
            <w:r w:rsidR="000906E0" w:rsidRPr="00A962BA">
              <w:rPr>
                <w:rStyle w:val="Hyperlink"/>
                <w:noProof/>
              </w:rPr>
              <w:t>Beschrijving</w:t>
            </w:r>
            <w:r w:rsidR="000906E0">
              <w:rPr>
                <w:noProof/>
                <w:webHidden/>
              </w:rPr>
              <w:tab/>
            </w:r>
            <w:r w:rsidR="000906E0">
              <w:rPr>
                <w:noProof/>
                <w:webHidden/>
              </w:rPr>
              <w:fldChar w:fldCharType="begin"/>
            </w:r>
            <w:r w:rsidR="000906E0">
              <w:rPr>
                <w:noProof/>
                <w:webHidden/>
              </w:rPr>
              <w:instrText xml:space="preserve"> PAGEREF _Toc116634183 \h </w:instrText>
            </w:r>
            <w:r w:rsidR="000906E0">
              <w:rPr>
                <w:noProof/>
                <w:webHidden/>
              </w:rPr>
            </w:r>
            <w:r w:rsidR="000906E0">
              <w:rPr>
                <w:noProof/>
                <w:webHidden/>
              </w:rPr>
              <w:fldChar w:fldCharType="separate"/>
            </w:r>
            <w:r w:rsidR="00C01E6B">
              <w:rPr>
                <w:noProof/>
                <w:webHidden/>
              </w:rPr>
              <w:t>2</w:t>
            </w:r>
            <w:r w:rsidR="000906E0">
              <w:rPr>
                <w:noProof/>
                <w:webHidden/>
              </w:rPr>
              <w:fldChar w:fldCharType="end"/>
            </w:r>
          </w:hyperlink>
        </w:p>
        <w:p w14:paraId="77306526" w14:textId="3542F58B" w:rsidR="000906E0" w:rsidRDefault="00000000">
          <w:pPr>
            <w:pStyle w:val="Inhopg2"/>
            <w:tabs>
              <w:tab w:val="right" w:leader="dot" w:pos="9062"/>
            </w:tabs>
            <w:rPr>
              <w:rFonts w:eastAsiaTheme="minorEastAsia"/>
              <w:noProof/>
              <w:lang w:eastAsia="nl-NL"/>
            </w:rPr>
          </w:pPr>
          <w:hyperlink w:anchor="_Toc116634184" w:history="1">
            <w:r w:rsidR="000906E0" w:rsidRPr="00A962BA">
              <w:rPr>
                <w:rStyle w:val="Hyperlink"/>
                <w:noProof/>
              </w:rPr>
              <w:t>Inspiratie</w:t>
            </w:r>
            <w:r w:rsidR="000906E0">
              <w:rPr>
                <w:noProof/>
                <w:webHidden/>
              </w:rPr>
              <w:tab/>
            </w:r>
            <w:r w:rsidR="000906E0">
              <w:rPr>
                <w:noProof/>
                <w:webHidden/>
              </w:rPr>
              <w:fldChar w:fldCharType="begin"/>
            </w:r>
            <w:r w:rsidR="000906E0">
              <w:rPr>
                <w:noProof/>
                <w:webHidden/>
              </w:rPr>
              <w:instrText xml:space="preserve"> PAGEREF _Toc116634184 \h </w:instrText>
            </w:r>
            <w:r w:rsidR="000906E0">
              <w:rPr>
                <w:noProof/>
                <w:webHidden/>
              </w:rPr>
            </w:r>
            <w:r w:rsidR="000906E0">
              <w:rPr>
                <w:noProof/>
                <w:webHidden/>
              </w:rPr>
              <w:fldChar w:fldCharType="separate"/>
            </w:r>
            <w:r w:rsidR="00C01E6B">
              <w:rPr>
                <w:noProof/>
                <w:webHidden/>
              </w:rPr>
              <w:t>2</w:t>
            </w:r>
            <w:r w:rsidR="000906E0">
              <w:rPr>
                <w:noProof/>
                <w:webHidden/>
              </w:rPr>
              <w:fldChar w:fldCharType="end"/>
            </w:r>
          </w:hyperlink>
        </w:p>
        <w:p w14:paraId="16A565A2" w14:textId="7E27EFBE" w:rsidR="000906E0" w:rsidRDefault="00000000">
          <w:pPr>
            <w:pStyle w:val="Inhopg1"/>
            <w:tabs>
              <w:tab w:val="right" w:leader="dot" w:pos="9062"/>
            </w:tabs>
            <w:rPr>
              <w:rFonts w:eastAsiaTheme="minorEastAsia"/>
              <w:noProof/>
              <w:lang w:eastAsia="nl-NL"/>
            </w:rPr>
          </w:pPr>
          <w:hyperlink w:anchor="_Toc116634185" w:history="1">
            <w:r w:rsidR="000906E0" w:rsidRPr="00A962BA">
              <w:rPr>
                <w:rStyle w:val="Hyperlink"/>
                <w:noProof/>
              </w:rPr>
              <w:t>User Stories</w:t>
            </w:r>
            <w:r w:rsidR="000906E0">
              <w:rPr>
                <w:noProof/>
                <w:webHidden/>
              </w:rPr>
              <w:tab/>
            </w:r>
            <w:r w:rsidR="000906E0">
              <w:rPr>
                <w:noProof/>
                <w:webHidden/>
              </w:rPr>
              <w:fldChar w:fldCharType="begin"/>
            </w:r>
            <w:r w:rsidR="000906E0">
              <w:rPr>
                <w:noProof/>
                <w:webHidden/>
              </w:rPr>
              <w:instrText xml:space="preserve"> PAGEREF _Toc116634185 \h </w:instrText>
            </w:r>
            <w:r w:rsidR="000906E0">
              <w:rPr>
                <w:noProof/>
                <w:webHidden/>
              </w:rPr>
            </w:r>
            <w:r w:rsidR="000906E0">
              <w:rPr>
                <w:noProof/>
                <w:webHidden/>
              </w:rPr>
              <w:fldChar w:fldCharType="separate"/>
            </w:r>
            <w:r w:rsidR="00C01E6B">
              <w:rPr>
                <w:noProof/>
                <w:webHidden/>
              </w:rPr>
              <w:t>3</w:t>
            </w:r>
            <w:r w:rsidR="000906E0">
              <w:rPr>
                <w:noProof/>
                <w:webHidden/>
              </w:rPr>
              <w:fldChar w:fldCharType="end"/>
            </w:r>
          </w:hyperlink>
        </w:p>
        <w:p w14:paraId="6238B105" w14:textId="7B5759E6" w:rsidR="000906E0" w:rsidRDefault="00000000">
          <w:pPr>
            <w:pStyle w:val="Inhopg1"/>
            <w:tabs>
              <w:tab w:val="right" w:leader="dot" w:pos="9062"/>
            </w:tabs>
            <w:rPr>
              <w:rFonts w:eastAsiaTheme="minorEastAsia"/>
              <w:noProof/>
              <w:lang w:eastAsia="nl-NL"/>
            </w:rPr>
          </w:pPr>
          <w:hyperlink w:anchor="_Toc116634186" w:history="1">
            <w:r w:rsidR="000906E0" w:rsidRPr="00A962BA">
              <w:rPr>
                <w:rStyle w:val="Hyperlink"/>
                <w:noProof/>
              </w:rPr>
              <w:t>Requirements</w:t>
            </w:r>
            <w:r w:rsidR="000906E0">
              <w:rPr>
                <w:noProof/>
                <w:webHidden/>
              </w:rPr>
              <w:tab/>
            </w:r>
            <w:r w:rsidR="000906E0">
              <w:rPr>
                <w:noProof/>
                <w:webHidden/>
              </w:rPr>
              <w:fldChar w:fldCharType="begin"/>
            </w:r>
            <w:r w:rsidR="000906E0">
              <w:rPr>
                <w:noProof/>
                <w:webHidden/>
              </w:rPr>
              <w:instrText xml:space="preserve"> PAGEREF _Toc116634186 \h </w:instrText>
            </w:r>
            <w:r w:rsidR="000906E0">
              <w:rPr>
                <w:noProof/>
                <w:webHidden/>
              </w:rPr>
            </w:r>
            <w:r w:rsidR="000906E0">
              <w:rPr>
                <w:noProof/>
                <w:webHidden/>
              </w:rPr>
              <w:fldChar w:fldCharType="separate"/>
            </w:r>
            <w:r w:rsidR="00C01E6B">
              <w:rPr>
                <w:noProof/>
                <w:webHidden/>
              </w:rPr>
              <w:t>4</w:t>
            </w:r>
            <w:r w:rsidR="000906E0">
              <w:rPr>
                <w:noProof/>
                <w:webHidden/>
              </w:rPr>
              <w:fldChar w:fldCharType="end"/>
            </w:r>
          </w:hyperlink>
        </w:p>
        <w:p w14:paraId="33EBFD5C" w14:textId="42DD5A54" w:rsidR="000906E0" w:rsidRDefault="00000000">
          <w:pPr>
            <w:pStyle w:val="Inhopg2"/>
            <w:tabs>
              <w:tab w:val="right" w:leader="dot" w:pos="9062"/>
            </w:tabs>
            <w:rPr>
              <w:rFonts w:eastAsiaTheme="minorEastAsia"/>
              <w:noProof/>
              <w:lang w:eastAsia="nl-NL"/>
            </w:rPr>
          </w:pPr>
          <w:hyperlink w:anchor="_Toc116634187" w:history="1">
            <w:r w:rsidR="000906E0" w:rsidRPr="00A962BA">
              <w:rPr>
                <w:rStyle w:val="Hyperlink"/>
                <w:noProof/>
              </w:rPr>
              <w:t>Functionele requirements</w:t>
            </w:r>
            <w:r w:rsidR="000906E0">
              <w:rPr>
                <w:noProof/>
                <w:webHidden/>
              </w:rPr>
              <w:tab/>
            </w:r>
            <w:r w:rsidR="000906E0">
              <w:rPr>
                <w:noProof/>
                <w:webHidden/>
              </w:rPr>
              <w:fldChar w:fldCharType="begin"/>
            </w:r>
            <w:r w:rsidR="000906E0">
              <w:rPr>
                <w:noProof/>
                <w:webHidden/>
              </w:rPr>
              <w:instrText xml:space="preserve"> PAGEREF _Toc116634187 \h </w:instrText>
            </w:r>
            <w:r w:rsidR="000906E0">
              <w:rPr>
                <w:noProof/>
                <w:webHidden/>
              </w:rPr>
            </w:r>
            <w:r w:rsidR="000906E0">
              <w:rPr>
                <w:noProof/>
                <w:webHidden/>
              </w:rPr>
              <w:fldChar w:fldCharType="separate"/>
            </w:r>
            <w:r w:rsidR="00C01E6B">
              <w:rPr>
                <w:noProof/>
                <w:webHidden/>
              </w:rPr>
              <w:t>4</w:t>
            </w:r>
            <w:r w:rsidR="000906E0">
              <w:rPr>
                <w:noProof/>
                <w:webHidden/>
              </w:rPr>
              <w:fldChar w:fldCharType="end"/>
            </w:r>
          </w:hyperlink>
        </w:p>
        <w:p w14:paraId="7F638584" w14:textId="4C18E483" w:rsidR="000906E0" w:rsidRDefault="00000000">
          <w:pPr>
            <w:pStyle w:val="Inhopg3"/>
            <w:tabs>
              <w:tab w:val="right" w:leader="dot" w:pos="9062"/>
            </w:tabs>
            <w:rPr>
              <w:rFonts w:eastAsiaTheme="minorEastAsia"/>
              <w:noProof/>
              <w:lang w:eastAsia="nl-NL"/>
            </w:rPr>
          </w:pPr>
          <w:hyperlink w:anchor="_Toc116634188" w:history="1">
            <w:r w:rsidR="000906E0" w:rsidRPr="00A962BA">
              <w:rPr>
                <w:rStyle w:val="Hyperlink"/>
                <w:noProof/>
              </w:rPr>
              <w:t>User stories:</w:t>
            </w:r>
            <w:r w:rsidR="000906E0">
              <w:rPr>
                <w:noProof/>
                <w:webHidden/>
              </w:rPr>
              <w:tab/>
            </w:r>
            <w:r w:rsidR="000906E0">
              <w:rPr>
                <w:noProof/>
                <w:webHidden/>
              </w:rPr>
              <w:fldChar w:fldCharType="begin"/>
            </w:r>
            <w:r w:rsidR="000906E0">
              <w:rPr>
                <w:noProof/>
                <w:webHidden/>
              </w:rPr>
              <w:instrText xml:space="preserve"> PAGEREF _Toc116634188 \h </w:instrText>
            </w:r>
            <w:r w:rsidR="000906E0">
              <w:rPr>
                <w:noProof/>
                <w:webHidden/>
              </w:rPr>
            </w:r>
            <w:r w:rsidR="000906E0">
              <w:rPr>
                <w:noProof/>
                <w:webHidden/>
              </w:rPr>
              <w:fldChar w:fldCharType="separate"/>
            </w:r>
            <w:r w:rsidR="00C01E6B">
              <w:rPr>
                <w:noProof/>
                <w:webHidden/>
              </w:rPr>
              <w:t>4</w:t>
            </w:r>
            <w:r w:rsidR="000906E0">
              <w:rPr>
                <w:noProof/>
                <w:webHidden/>
              </w:rPr>
              <w:fldChar w:fldCharType="end"/>
            </w:r>
          </w:hyperlink>
        </w:p>
        <w:p w14:paraId="280603A7" w14:textId="06EDBF66" w:rsidR="000906E0" w:rsidRDefault="00000000">
          <w:pPr>
            <w:pStyle w:val="Inhopg3"/>
            <w:tabs>
              <w:tab w:val="right" w:leader="dot" w:pos="9062"/>
            </w:tabs>
            <w:rPr>
              <w:rFonts w:eastAsiaTheme="minorEastAsia"/>
              <w:noProof/>
              <w:lang w:eastAsia="nl-NL"/>
            </w:rPr>
          </w:pPr>
          <w:hyperlink w:anchor="_Toc116634189" w:history="1">
            <w:r w:rsidR="000906E0" w:rsidRPr="00A962BA">
              <w:rPr>
                <w:rStyle w:val="Hyperlink"/>
                <w:noProof/>
              </w:rPr>
              <w:t>Use cases:</w:t>
            </w:r>
            <w:r w:rsidR="000906E0">
              <w:rPr>
                <w:noProof/>
                <w:webHidden/>
              </w:rPr>
              <w:tab/>
            </w:r>
            <w:r w:rsidR="000906E0">
              <w:rPr>
                <w:noProof/>
                <w:webHidden/>
              </w:rPr>
              <w:fldChar w:fldCharType="begin"/>
            </w:r>
            <w:r w:rsidR="000906E0">
              <w:rPr>
                <w:noProof/>
                <w:webHidden/>
              </w:rPr>
              <w:instrText xml:space="preserve"> PAGEREF _Toc116634189 \h </w:instrText>
            </w:r>
            <w:r w:rsidR="000906E0">
              <w:rPr>
                <w:noProof/>
                <w:webHidden/>
              </w:rPr>
            </w:r>
            <w:r w:rsidR="000906E0">
              <w:rPr>
                <w:noProof/>
                <w:webHidden/>
              </w:rPr>
              <w:fldChar w:fldCharType="separate"/>
            </w:r>
            <w:r w:rsidR="00C01E6B">
              <w:rPr>
                <w:noProof/>
                <w:webHidden/>
              </w:rPr>
              <w:t>4</w:t>
            </w:r>
            <w:r w:rsidR="000906E0">
              <w:rPr>
                <w:noProof/>
                <w:webHidden/>
              </w:rPr>
              <w:fldChar w:fldCharType="end"/>
            </w:r>
          </w:hyperlink>
        </w:p>
        <w:p w14:paraId="09C6EA53" w14:textId="15951CBC" w:rsidR="000906E0" w:rsidRDefault="00000000">
          <w:pPr>
            <w:pStyle w:val="Inhopg3"/>
            <w:tabs>
              <w:tab w:val="right" w:leader="dot" w:pos="9062"/>
            </w:tabs>
            <w:rPr>
              <w:rFonts w:eastAsiaTheme="minorEastAsia"/>
              <w:noProof/>
              <w:lang w:eastAsia="nl-NL"/>
            </w:rPr>
          </w:pPr>
          <w:hyperlink w:anchor="_Toc116634190" w:history="1">
            <w:r w:rsidR="000906E0" w:rsidRPr="00A962BA">
              <w:rPr>
                <w:rStyle w:val="Hyperlink"/>
                <w:noProof/>
              </w:rPr>
              <w:t>Additional Functionality:</w:t>
            </w:r>
            <w:r w:rsidR="000906E0">
              <w:rPr>
                <w:noProof/>
                <w:webHidden/>
              </w:rPr>
              <w:tab/>
            </w:r>
            <w:r w:rsidR="000906E0">
              <w:rPr>
                <w:noProof/>
                <w:webHidden/>
              </w:rPr>
              <w:fldChar w:fldCharType="begin"/>
            </w:r>
            <w:r w:rsidR="000906E0">
              <w:rPr>
                <w:noProof/>
                <w:webHidden/>
              </w:rPr>
              <w:instrText xml:space="preserve"> PAGEREF _Toc116634190 \h </w:instrText>
            </w:r>
            <w:r w:rsidR="000906E0">
              <w:rPr>
                <w:noProof/>
                <w:webHidden/>
              </w:rPr>
            </w:r>
            <w:r w:rsidR="000906E0">
              <w:rPr>
                <w:noProof/>
                <w:webHidden/>
              </w:rPr>
              <w:fldChar w:fldCharType="separate"/>
            </w:r>
            <w:r w:rsidR="00C01E6B">
              <w:rPr>
                <w:noProof/>
                <w:webHidden/>
              </w:rPr>
              <w:t>4</w:t>
            </w:r>
            <w:r w:rsidR="000906E0">
              <w:rPr>
                <w:noProof/>
                <w:webHidden/>
              </w:rPr>
              <w:fldChar w:fldCharType="end"/>
            </w:r>
          </w:hyperlink>
        </w:p>
        <w:p w14:paraId="2F181EA9" w14:textId="757AC0FF" w:rsidR="000906E0" w:rsidRDefault="00000000">
          <w:pPr>
            <w:pStyle w:val="Inhopg2"/>
            <w:tabs>
              <w:tab w:val="right" w:leader="dot" w:pos="9062"/>
            </w:tabs>
            <w:rPr>
              <w:rFonts w:eastAsiaTheme="minorEastAsia"/>
              <w:noProof/>
              <w:lang w:eastAsia="nl-NL"/>
            </w:rPr>
          </w:pPr>
          <w:hyperlink w:anchor="_Toc116634191" w:history="1">
            <w:r w:rsidR="000906E0" w:rsidRPr="00A962BA">
              <w:rPr>
                <w:rStyle w:val="Hyperlink"/>
                <w:noProof/>
              </w:rPr>
              <w:t>Niet functionele requirements</w:t>
            </w:r>
            <w:r w:rsidR="000906E0">
              <w:rPr>
                <w:noProof/>
                <w:webHidden/>
              </w:rPr>
              <w:tab/>
            </w:r>
            <w:r w:rsidR="000906E0">
              <w:rPr>
                <w:noProof/>
                <w:webHidden/>
              </w:rPr>
              <w:fldChar w:fldCharType="begin"/>
            </w:r>
            <w:r w:rsidR="000906E0">
              <w:rPr>
                <w:noProof/>
                <w:webHidden/>
              </w:rPr>
              <w:instrText xml:space="preserve"> PAGEREF _Toc116634191 \h </w:instrText>
            </w:r>
            <w:r w:rsidR="000906E0">
              <w:rPr>
                <w:noProof/>
                <w:webHidden/>
              </w:rPr>
            </w:r>
            <w:r w:rsidR="000906E0">
              <w:rPr>
                <w:noProof/>
                <w:webHidden/>
              </w:rPr>
              <w:fldChar w:fldCharType="separate"/>
            </w:r>
            <w:r w:rsidR="00C01E6B">
              <w:rPr>
                <w:noProof/>
                <w:webHidden/>
              </w:rPr>
              <w:t>4</w:t>
            </w:r>
            <w:r w:rsidR="000906E0">
              <w:rPr>
                <w:noProof/>
                <w:webHidden/>
              </w:rPr>
              <w:fldChar w:fldCharType="end"/>
            </w:r>
          </w:hyperlink>
        </w:p>
        <w:p w14:paraId="4B5D0F30" w14:textId="31DB7FA6" w:rsidR="000906E0" w:rsidRDefault="00000000">
          <w:pPr>
            <w:pStyle w:val="Inhopg3"/>
            <w:tabs>
              <w:tab w:val="right" w:leader="dot" w:pos="9062"/>
            </w:tabs>
            <w:rPr>
              <w:rFonts w:eastAsiaTheme="minorEastAsia"/>
              <w:noProof/>
              <w:lang w:eastAsia="nl-NL"/>
            </w:rPr>
          </w:pPr>
          <w:hyperlink w:anchor="_Toc116634192" w:history="1">
            <w:r w:rsidR="000906E0" w:rsidRPr="00A962BA">
              <w:rPr>
                <w:rStyle w:val="Hyperlink"/>
                <w:noProof/>
              </w:rPr>
              <w:t>Performance:</w:t>
            </w:r>
            <w:r w:rsidR="000906E0">
              <w:rPr>
                <w:noProof/>
                <w:webHidden/>
              </w:rPr>
              <w:tab/>
            </w:r>
            <w:r w:rsidR="000906E0">
              <w:rPr>
                <w:noProof/>
                <w:webHidden/>
              </w:rPr>
              <w:fldChar w:fldCharType="begin"/>
            </w:r>
            <w:r w:rsidR="000906E0">
              <w:rPr>
                <w:noProof/>
                <w:webHidden/>
              </w:rPr>
              <w:instrText xml:space="preserve"> PAGEREF _Toc116634192 \h </w:instrText>
            </w:r>
            <w:r w:rsidR="000906E0">
              <w:rPr>
                <w:noProof/>
                <w:webHidden/>
              </w:rPr>
            </w:r>
            <w:r w:rsidR="000906E0">
              <w:rPr>
                <w:noProof/>
                <w:webHidden/>
              </w:rPr>
              <w:fldChar w:fldCharType="separate"/>
            </w:r>
            <w:r w:rsidR="00C01E6B">
              <w:rPr>
                <w:noProof/>
                <w:webHidden/>
              </w:rPr>
              <w:t>4</w:t>
            </w:r>
            <w:r w:rsidR="000906E0">
              <w:rPr>
                <w:noProof/>
                <w:webHidden/>
              </w:rPr>
              <w:fldChar w:fldCharType="end"/>
            </w:r>
          </w:hyperlink>
        </w:p>
        <w:p w14:paraId="4C1C7D74" w14:textId="041DD5E3" w:rsidR="000906E0" w:rsidRDefault="00000000">
          <w:pPr>
            <w:pStyle w:val="Inhopg3"/>
            <w:tabs>
              <w:tab w:val="right" w:leader="dot" w:pos="9062"/>
            </w:tabs>
            <w:rPr>
              <w:rFonts w:eastAsiaTheme="minorEastAsia"/>
              <w:noProof/>
              <w:lang w:eastAsia="nl-NL"/>
            </w:rPr>
          </w:pPr>
          <w:hyperlink w:anchor="_Toc116634193" w:history="1">
            <w:r w:rsidR="000906E0" w:rsidRPr="00A962BA">
              <w:rPr>
                <w:rStyle w:val="Hyperlink"/>
                <w:noProof/>
              </w:rPr>
              <w:t>Usability:</w:t>
            </w:r>
            <w:r w:rsidR="000906E0">
              <w:rPr>
                <w:noProof/>
                <w:webHidden/>
              </w:rPr>
              <w:tab/>
            </w:r>
            <w:r w:rsidR="000906E0">
              <w:rPr>
                <w:noProof/>
                <w:webHidden/>
              </w:rPr>
              <w:fldChar w:fldCharType="begin"/>
            </w:r>
            <w:r w:rsidR="000906E0">
              <w:rPr>
                <w:noProof/>
                <w:webHidden/>
              </w:rPr>
              <w:instrText xml:space="preserve"> PAGEREF _Toc116634193 \h </w:instrText>
            </w:r>
            <w:r w:rsidR="000906E0">
              <w:rPr>
                <w:noProof/>
                <w:webHidden/>
              </w:rPr>
            </w:r>
            <w:r w:rsidR="000906E0">
              <w:rPr>
                <w:noProof/>
                <w:webHidden/>
              </w:rPr>
              <w:fldChar w:fldCharType="separate"/>
            </w:r>
            <w:r w:rsidR="00C01E6B">
              <w:rPr>
                <w:noProof/>
                <w:webHidden/>
              </w:rPr>
              <w:t>4</w:t>
            </w:r>
            <w:r w:rsidR="000906E0">
              <w:rPr>
                <w:noProof/>
                <w:webHidden/>
              </w:rPr>
              <w:fldChar w:fldCharType="end"/>
            </w:r>
          </w:hyperlink>
        </w:p>
        <w:p w14:paraId="7C059CE2" w14:textId="16850CC9" w:rsidR="000906E0" w:rsidRDefault="00000000">
          <w:pPr>
            <w:pStyle w:val="Inhopg3"/>
            <w:tabs>
              <w:tab w:val="right" w:leader="dot" w:pos="9062"/>
            </w:tabs>
            <w:rPr>
              <w:rFonts w:eastAsiaTheme="minorEastAsia"/>
              <w:noProof/>
              <w:lang w:eastAsia="nl-NL"/>
            </w:rPr>
          </w:pPr>
          <w:hyperlink w:anchor="_Toc116634194" w:history="1">
            <w:r w:rsidR="000906E0" w:rsidRPr="00A962BA">
              <w:rPr>
                <w:rStyle w:val="Hyperlink"/>
                <w:noProof/>
              </w:rPr>
              <w:t>Reliability and Scalability:</w:t>
            </w:r>
            <w:r w:rsidR="000906E0">
              <w:rPr>
                <w:noProof/>
                <w:webHidden/>
              </w:rPr>
              <w:tab/>
            </w:r>
            <w:r w:rsidR="000906E0">
              <w:rPr>
                <w:noProof/>
                <w:webHidden/>
              </w:rPr>
              <w:fldChar w:fldCharType="begin"/>
            </w:r>
            <w:r w:rsidR="000906E0">
              <w:rPr>
                <w:noProof/>
                <w:webHidden/>
              </w:rPr>
              <w:instrText xml:space="preserve"> PAGEREF _Toc116634194 \h </w:instrText>
            </w:r>
            <w:r w:rsidR="000906E0">
              <w:rPr>
                <w:noProof/>
                <w:webHidden/>
              </w:rPr>
            </w:r>
            <w:r w:rsidR="000906E0">
              <w:rPr>
                <w:noProof/>
                <w:webHidden/>
              </w:rPr>
              <w:fldChar w:fldCharType="separate"/>
            </w:r>
            <w:r w:rsidR="00C01E6B">
              <w:rPr>
                <w:noProof/>
                <w:webHidden/>
              </w:rPr>
              <w:t>4</w:t>
            </w:r>
            <w:r w:rsidR="000906E0">
              <w:rPr>
                <w:noProof/>
                <w:webHidden/>
              </w:rPr>
              <w:fldChar w:fldCharType="end"/>
            </w:r>
          </w:hyperlink>
        </w:p>
        <w:p w14:paraId="7E6090D2" w14:textId="34AA8797" w:rsidR="000906E0" w:rsidRDefault="00000000">
          <w:pPr>
            <w:pStyle w:val="Inhopg3"/>
            <w:tabs>
              <w:tab w:val="right" w:leader="dot" w:pos="9062"/>
            </w:tabs>
            <w:rPr>
              <w:rFonts w:eastAsiaTheme="minorEastAsia"/>
              <w:noProof/>
              <w:lang w:eastAsia="nl-NL"/>
            </w:rPr>
          </w:pPr>
          <w:hyperlink w:anchor="_Toc116634195" w:history="1">
            <w:r w:rsidR="000906E0" w:rsidRPr="00A962BA">
              <w:rPr>
                <w:rStyle w:val="Hyperlink"/>
                <w:noProof/>
              </w:rPr>
              <w:t>Safety:</w:t>
            </w:r>
            <w:r w:rsidR="000906E0">
              <w:rPr>
                <w:noProof/>
                <w:webHidden/>
              </w:rPr>
              <w:tab/>
            </w:r>
            <w:r w:rsidR="000906E0">
              <w:rPr>
                <w:noProof/>
                <w:webHidden/>
              </w:rPr>
              <w:fldChar w:fldCharType="begin"/>
            </w:r>
            <w:r w:rsidR="000906E0">
              <w:rPr>
                <w:noProof/>
                <w:webHidden/>
              </w:rPr>
              <w:instrText xml:space="preserve"> PAGEREF _Toc116634195 \h </w:instrText>
            </w:r>
            <w:r w:rsidR="000906E0">
              <w:rPr>
                <w:noProof/>
                <w:webHidden/>
              </w:rPr>
            </w:r>
            <w:r w:rsidR="000906E0">
              <w:rPr>
                <w:noProof/>
                <w:webHidden/>
              </w:rPr>
              <w:fldChar w:fldCharType="separate"/>
            </w:r>
            <w:r w:rsidR="00C01E6B">
              <w:rPr>
                <w:noProof/>
                <w:webHidden/>
              </w:rPr>
              <w:t>4</w:t>
            </w:r>
            <w:r w:rsidR="000906E0">
              <w:rPr>
                <w:noProof/>
                <w:webHidden/>
              </w:rPr>
              <w:fldChar w:fldCharType="end"/>
            </w:r>
          </w:hyperlink>
        </w:p>
        <w:p w14:paraId="59A0B8E8" w14:textId="314BCB24" w:rsidR="000906E0" w:rsidRDefault="00000000">
          <w:pPr>
            <w:pStyle w:val="Inhopg1"/>
            <w:tabs>
              <w:tab w:val="right" w:leader="dot" w:pos="9062"/>
            </w:tabs>
            <w:rPr>
              <w:rFonts w:eastAsiaTheme="minorEastAsia"/>
              <w:noProof/>
              <w:lang w:eastAsia="nl-NL"/>
            </w:rPr>
          </w:pPr>
          <w:hyperlink w:anchor="_Toc116634196" w:history="1">
            <w:r w:rsidR="000906E0" w:rsidRPr="00A962BA">
              <w:rPr>
                <w:rStyle w:val="Hyperlink"/>
                <w:noProof/>
              </w:rPr>
              <w:t>Microservice</w:t>
            </w:r>
            <w:r w:rsidR="000906E0">
              <w:rPr>
                <w:noProof/>
                <w:webHidden/>
              </w:rPr>
              <w:tab/>
            </w:r>
            <w:r w:rsidR="000906E0">
              <w:rPr>
                <w:noProof/>
                <w:webHidden/>
              </w:rPr>
              <w:fldChar w:fldCharType="begin"/>
            </w:r>
            <w:r w:rsidR="000906E0">
              <w:rPr>
                <w:noProof/>
                <w:webHidden/>
              </w:rPr>
              <w:instrText xml:space="preserve"> PAGEREF _Toc116634196 \h </w:instrText>
            </w:r>
            <w:r w:rsidR="000906E0">
              <w:rPr>
                <w:noProof/>
                <w:webHidden/>
              </w:rPr>
            </w:r>
            <w:r w:rsidR="000906E0">
              <w:rPr>
                <w:noProof/>
                <w:webHidden/>
              </w:rPr>
              <w:fldChar w:fldCharType="separate"/>
            </w:r>
            <w:r w:rsidR="00C01E6B">
              <w:rPr>
                <w:noProof/>
                <w:webHidden/>
              </w:rPr>
              <w:t>5</w:t>
            </w:r>
            <w:r w:rsidR="000906E0">
              <w:rPr>
                <w:noProof/>
                <w:webHidden/>
              </w:rPr>
              <w:fldChar w:fldCharType="end"/>
            </w:r>
          </w:hyperlink>
        </w:p>
        <w:p w14:paraId="05E2766D" w14:textId="44E18C7B" w:rsidR="000906E0" w:rsidRDefault="00000000">
          <w:pPr>
            <w:pStyle w:val="Inhopg1"/>
            <w:tabs>
              <w:tab w:val="right" w:leader="dot" w:pos="9062"/>
            </w:tabs>
            <w:rPr>
              <w:rFonts w:eastAsiaTheme="minorEastAsia"/>
              <w:noProof/>
              <w:lang w:eastAsia="nl-NL"/>
            </w:rPr>
          </w:pPr>
          <w:hyperlink w:anchor="_Toc116634197" w:history="1">
            <w:r w:rsidR="000906E0" w:rsidRPr="00A962BA">
              <w:rPr>
                <w:rStyle w:val="Hyperlink"/>
                <w:noProof/>
              </w:rPr>
              <w:t>Backend Programming Framework</w:t>
            </w:r>
            <w:r w:rsidR="000906E0">
              <w:rPr>
                <w:noProof/>
                <w:webHidden/>
              </w:rPr>
              <w:tab/>
            </w:r>
            <w:r w:rsidR="000906E0">
              <w:rPr>
                <w:noProof/>
                <w:webHidden/>
              </w:rPr>
              <w:fldChar w:fldCharType="begin"/>
            </w:r>
            <w:r w:rsidR="000906E0">
              <w:rPr>
                <w:noProof/>
                <w:webHidden/>
              </w:rPr>
              <w:instrText xml:space="preserve"> PAGEREF _Toc116634197 \h </w:instrText>
            </w:r>
            <w:r w:rsidR="000906E0">
              <w:rPr>
                <w:noProof/>
                <w:webHidden/>
              </w:rPr>
            </w:r>
            <w:r w:rsidR="000906E0">
              <w:rPr>
                <w:noProof/>
                <w:webHidden/>
              </w:rPr>
              <w:fldChar w:fldCharType="separate"/>
            </w:r>
            <w:r w:rsidR="00C01E6B">
              <w:rPr>
                <w:noProof/>
                <w:webHidden/>
              </w:rPr>
              <w:t>6</w:t>
            </w:r>
            <w:r w:rsidR="000906E0">
              <w:rPr>
                <w:noProof/>
                <w:webHidden/>
              </w:rPr>
              <w:fldChar w:fldCharType="end"/>
            </w:r>
          </w:hyperlink>
        </w:p>
        <w:p w14:paraId="5BE5D46A" w14:textId="29C041E9" w:rsidR="000906E0" w:rsidRDefault="00000000">
          <w:pPr>
            <w:pStyle w:val="Inhopg2"/>
            <w:tabs>
              <w:tab w:val="right" w:leader="dot" w:pos="9062"/>
            </w:tabs>
            <w:rPr>
              <w:rFonts w:eastAsiaTheme="minorEastAsia"/>
              <w:noProof/>
              <w:lang w:eastAsia="nl-NL"/>
            </w:rPr>
          </w:pPr>
          <w:hyperlink w:anchor="_Toc116634198" w:history="1">
            <w:r w:rsidR="000906E0" w:rsidRPr="00A962BA">
              <w:rPr>
                <w:rStyle w:val="Hyperlink"/>
                <w:noProof/>
              </w:rPr>
              <w:t>Onderzoek</w:t>
            </w:r>
            <w:r w:rsidR="000906E0">
              <w:rPr>
                <w:noProof/>
                <w:webHidden/>
              </w:rPr>
              <w:tab/>
            </w:r>
            <w:r w:rsidR="000906E0">
              <w:rPr>
                <w:noProof/>
                <w:webHidden/>
              </w:rPr>
              <w:fldChar w:fldCharType="begin"/>
            </w:r>
            <w:r w:rsidR="000906E0">
              <w:rPr>
                <w:noProof/>
                <w:webHidden/>
              </w:rPr>
              <w:instrText xml:space="preserve"> PAGEREF _Toc116634198 \h </w:instrText>
            </w:r>
            <w:r w:rsidR="000906E0">
              <w:rPr>
                <w:noProof/>
                <w:webHidden/>
              </w:rPr>
            </w:r>
            <w:r w:rsidR="000906E0">
              <w:rPr>
                <w:noProof/>
                <w:webHidden/>
              </w:rPr>
              <w:fldChar w:fldCharType="separate"/>
            </w:r>
            <w:r w:rsidR="00C01E6B">
              <w:rPr>
                <w:noProof/>
                <w:webHidden/>
              </w:rPr>
              <w:t>6</w:t>
            </w:r>
            <w:r w:rsidR="000906E0">
              <w:rPr>
                <w:noProof/>
                <w:webHidden/>
              </w:rPr>
              <w:fldChar w:fldCharType="end"/>
            </w:r>
          </w:hyperlink>
        </w:p>
        <w:p w14:paraId="1B12D5C7" w14:textId="47B2D88A" w:rsidR="000906E0" w:rsidRDefault="00000000">
          <w:pPr>
            <w:pStyle w:val="Inhopg3"/>
            <w:tabs>
              <w:tab w:val="right" w:leader="dot" w:pos="9062"/>
            </w:tabs>
            <w:rPr>
              <w:rFonts w:eastAsiaTheme="minorEastAsia"/>
              <w:noProof/>
              <w:lang w:eastAsia="nl-NL"/>
            </w:rPr>
          </w:pPr>
          <w:hyperlink w:anchor="_Toc116634199" w:history="1">
            <w:r w:rsidR="000906E0" w:rsidRPr="00A962BA">
              <w:rPr>
                <w:rStyle w:val="Hyperlink"/>
                <w:noProof/>
              </w:rPr>
              <w:t>Java:</w:t>
            </w:r>
            <w:r w:rsidR="000906E0">
              <w:rPr>
                <w:noProof/>
                <w:webHidden/>
              </w:rPr>
              <w:tab/>
            </w:r>
            <w:r w:rsidR="000906E0">
              <w:rPr>
                <w:noProof/>
                <w:webHidden/>
              </w:rPr>
              <w:fldChar w:fldCharType="begin"/>
            </w:r>
            <w:r w:rsidR="000906E0">
              <w:rPr>
                <w:noProof/>
                <w:webHidden/>
              </w:rPr>
              <w:instrText xml:space="preserve"> PAGEREF _Toc116634199 \h </w:instrText>
            </w:r>
            <w:r w:rsidR="000906E0">
              <w:rPr>
                <w:noProof/>
                <w:webHidden/>
              </w:rPr>
            </w:r>
            <w:r w:rsidR="000906E0">
              <w:rPr>
                <w:noProof/>
                <w:webHidden/>
              </w:rPr>
              <w:fldChar w:fldCharType="separate"/>
            </w:r>
            <w:r w:rsidR="00C01E6B">
              <w:rPr>
                <w:noProof/>
                <w:webHidden/>
              </w:rPr>
              <w:t>6</w:t>
            </w:r>
            <w:r w:rsidR="000906E0">
              <w:rPr>
                <w:noProof/>
                <w:webHidden/>
              </w:rPr>
              <w:fldChar w:fldCharType="end"/>
            </w:r>
          </w:hyperlink>
        </w:p>
        <w:p w14:paraId="3CA00304" w14:textId="6EEE9260" w:rsidR="000906E0" w:rsidRDefault="00000000">
          <w:pPr>
            <w:pStyle w:val="Inhopg3"/>
            <w:tabs>
              <w:tab w:val="right" w:leader="dot" w:pos="9062"/>
            </w:tabs>
            <w:rPr>
              <w:rFonts w:eastAsiaTheme="minorEastAsia"/>
              <w:noProof/>
              <w:lang w:eastAsia="nl-NL"/>
            </w:rPr>
          </w:pPr>
          <w:hyperlink w:anchor="_Toc116634200" w:history="1">
            <w:r w:rsidR="000906E0" w:rsidRPr="00A962BA">
              <w:rPr>
                <w:rStyle w:val="Hyperlink"/>
                <w:noProof/>
              </w:rPr>
              <w:t>C#:</w:t>
            </w:r>
            <w:r w:rsidR="000906E0">
              <w:rPr>
                <w:noProof/>
                <w:webHidden/>
              </w:rPr>
              <w:tab/>
            </w:r>
            <w:r w:rsidR="000906E0">
              <w:rPr>
                <w:noProof/>
                <w:webHidden/>
              </w:rPr>
              <w:fldChar w:fldCharType="begin"/>
            </w:r>
            <w:r w:rsidR="000906E0">
              <w:rPr>
                <w:noProof/>
                <w:webHidden/>
              </w:rPr>
              <w:instrText xml:space="preserve"> PAGEREF _Toc116634200 \h </w:instrText>
            </w:r>
            <w:r w:rsidR="000906E0">
              <w:rPr>
                <w:noProof/>
                <w:webHidden/>
              </w:rPr>
            </w:r>
            <w:r w:rsidR="000906E0">
              <w:rPr>
                <w:noProof/>
                <w:webHidden/>
              </w:rPr>
              <w:fldChar w:fldCharType="separate"/>
            </w:r>
            <w:r w:rsidR="00C01E6B">
              <w:rPr>
                <w:noProof/>
                <w:webHidden/>
              </w:rPr>
              <w:t>6</w:t>
            </w:r>
            <w:r w:rsidR="000906E0">
              <w:rPr>
                <w:noProof/>
                <w:webHidden/>
              </w:rPr>
              <w:fldChar w:fldCharType="end"/>
            </w:r>
          </w:hyperlink>
        </w:p>
        <w:p w14:paraId="61A0947B" w14:textId="2A6E3104" w:rsidR="000906E0" w:rsidRDefault="00000000">
          <w:pPr>
            <w:pStyle w:val="Inhopg3"/>
            <w:tabs>
              <w:tab w:val="right" w:leader="dot" w:pos="9062"/>
            </w:tabs>
            <w:rPr>
              <w:rFonts w:eastAsiaTheme="minorEastAsia"/>
              <w:noProof/>
              <w:lang w:eastAsia="nl-NL"/>
            </w:rPr>
          </w:pPr>
          <w:hyperlink w:anchor="_Toc116634201" w:history="1">
            <w:r w:rsidR="000906E0" w:rsidRPr="00A962BA">
              <w:rPr>
                <w:rStyle w:val="Hyperlink"/>
                <w:noProof/>
              </w:rPr>
              <w:t>Vergelijken</w:t>
            </w:r>
            <w:r w:rsidR="000906E0">
              <w:rPr>
                <w:noProof/>
                <w:webHidden/>
              </w:rPr>
              <w:tab/>
            </w:r>
            <w:r w:rsidR="000906E0">
              <w:rPr>
                <w:noProof/>
                <w:webHidden/>
              </w:rPr>
              <w:fldChar w:fldCharType="begin"/>
            </w:r>
            <w:r w:rsidR="000906E0">
              <w:rPr>
                <w:noProof/>
                <w:webHidden/>
              </w:rPr>
              <w:instrText xml:space="preserve"> PAGEREF _Toc116634201 \h </w:instrText>
            </w:r>
            <w:r w:rsidR="000906E0">
              <w:rPr>
                <w:noProof/>
                <w:webHidden/>
              </w:rPr>
            </w:r>
            <w:r w:rsidR="000906E0">
              <w:rPr>
                <w:noProof/>
                <w:webHidden/>
              </w:rPr>
              <w:fldChar w:fldCharType="separate"/>
            </w:r>
            <w:r w:rsidR="00C01E6B">
              <w:rPr>
                <w:noProof/>
                <w:webHidden/>
              </w:rPr>
              <w:t>6</w:t>
            </w:r>
            <w:r w:rsidR="000906E0">
              <w:rPr>
                <w:noProof/>
                <w:webHidden/>
              </w:rPr>
              <w:fldChar w:fldCharType="end"/>
            </w:r>
          </w:hyperlink>
        </w:p>
        <w:p w14:paraId="686D1F54" w14:textId="25EF83BE" w:rsidR="000906E0" w:rsidRDefault="00000000">
          <w:pPr>
            <w:pStyle w:val="Inhopg3"/>
            <w:tabs>
              <w:tab w:val="right" w:leader="dot" w:pos="9062"/>
            </w:tabs>
            <w:rPr>
              <w:rFonts w:eastAsiaTheme="minorEastAsia"/>
              <w:noProof/>
              <w:lang w:eastAsia="nl-NL"/>
            </w:rPr>
          </w:pPr>
          <w:hyperlink w:anchor="_Toc116634202" w:history="1">
            <w:r w:rsidR="000906E0" w:rsidRPr="00A962BA">
              <w:rPr>
                <w:rStyle w:val="Hyperlink"/>
                <w:noProof/>
              </w:rPr>
              <w:t>Conclusie</w:t>
            </w:r>
            <w:r w:rsidR="000906E0">
              <w:rPr>
                <w:noProof/>
                <w:webHidden/>
              </w:rPr>
              <w:tab/>
            </w:r>
            <w:r w:rsidR="000906E0">
              <w:rPr>
                <w:noProof/>
                <w:webHidden/>
              </w:rPr>
              <w:fldChar w:fldCharType="begin"/>
            </w:r>
            <w:r w:rsidR="000906E0">
              <w:rPr>
                <w:noProof/>
                <w:webHidden/>
              </w:rPr>
              <w:instrText xml:space="preserve"> PAGEREF _Toc116634202 \h </w:instrText>
            </w:r>
            <w:r w:rsidR="000906E0">
              <w:rPr>
                <w:noProof/>
                <w:webHidden/>
              </w:rPr>
            </w:r>
            <w:r w:rsidR="000906E0">
              <w:rPr>
                <w:noProof/>
                <w:webHidden/>
              </w:rPr>
              <w:fldChar w:fldCharType="separate"/>
            </w:r>
            <w:r w:rsidR="00C01E6B">
              <w:rPr>
                <w:noProof/>
                <w:webHidden/>
              </w:rPr>
              <w:t>6</w:t>
            </w:r>
            <w:r w:rsidR="000906E0">
              <w:rPr>
                <w:noProof/>
                <w:webHidden/>
              </w:rPr>
              <w:fldChar w:fldCharType="end"/>
            </w:r>
          </w:hyperlink>
        </w:p>
        <w:p w14:paraId="3D57C1E4" w14:textId="7102A46B" w:rsidR="000906E0" w:rsidRDefault="00000000">
          <w:pPr>
            <w:pStyle w:val="Inhopg1"/>
            <w:tabs>
              <w:tab w:val="right" w:leader="dot" w:pos="9062"/>
            </w:tabs>
            <w:rPr>
              <w:rFonts w:eastAsiaTheme="minorEastAsia"/>
              <w:noProof/>
              <w:lang w:eastAsia="nl-NL"/>
            </w:rPr>
          </w:pPr>
          <w:hyperlink w:anchor="_Toc116634203" w:history="1">
            <w:r w:rsidR="000906E0" w:rsidRPr="00A962BA">
              <w:rPr>
                <w:rStyle w:val="Hyperlink"/>
                <w:noProof/>
              </w:rPr>
              <w:t>Frontend Programming Framework</w:t>
            </w:r>
            <w:r w:rsidR="000906E0">
              <w:rPr>
                <w:noProof/>
                <w:webHidden/>
              </w:rPr>
              <w:tab/>
            </w:r>
            <w:r w:rsidR="000906E0">
              <w:rPr>
                <w:noProof/>
                <w:webHidden/>
              </w:rPr>
              <w:fldChar w:fldCharType="begin"/>
            </w:r>
            <w:r w:rsidR="000906E0">
              <w:rPr>
                <w:noProof/>
                <w:webHidden/>
              </w:rPr>
              <w:instrText xml:space="preserve"> PAGEREF _Toc116634203 \h </w:instrText>
            </w:r>
            <w:r w:rsidR="000906E0">
              <w:rPr>
                <w:noProof/>
                <w:webHidden/>
              </w:rPr>
            </w:r>
            <w:r w:rsidR="000906E0">
              <w:rPr>
                <w:noProof/>
                <w:webHidden/>
              </w:rPr>
              <w:fldChar w:fldCharType="separate"/>
            </w:r>
            <w:r w:rsidR="00C01E6B">
              <w:rPr>
                <w:noProof/>
                <w:webHidden/>
              </w:rPr>
              <w:t>7</w:t>
            </w:r>
            <w:r w:rsidR="000906E0">
              <w:rPr>
                <w:noProof/>
                <w:webHidden/>
              </w:rPr>
              <w:fldChar w:fldCharType="end"/>
            </w:r>
          </w:hyperlink>
        </w:p>
        <w:p w14:paraId="6AB622A4" w14:textId="4ABA5A72" w:rsidR="000906E0" w:rsidRDefault="00000000">
          <w:pPr>
            <w:pStyle w:val="Inhopg2"/>
            <w:tabs>
              <w:tab w:val="right" w:leader="dot" w:pos="9062"/>
            </w:tabs>
            <w:rPr>
              <w:rFonts w:eastAsiaTheme="minorEastAsia"/>
              <w:noProof/>
              <w:lang w:eastAsia="nl-NL"/>
            </w:rPr>
          </w:pPr>
          <w:hyperlink w:anchor="_Toc116634204" w:history="1">
            <w:r w:rsidR="000906E0" w:rsidRPr="00A962BA">
              <w:rPr>
                <w:rStyle w:val="Hyperlink"/>
                <w:noProof/>
              </w:rPr>
              <w:t>Onderzoek</w:t>
            </w:r>
            <w:r w:rsidR="000906E0">
              <w:rPr>
                <w:noProof/>
                <w:webHidden/>
              </w:rPr>
              <w:tab/>
            </w:r>
            <w:r w:rsidR="000906E0">
              <w:rPr>
                <w:noProof/>
                <w:webHidden/>
              </w:rPr>
              <w:fldChar w:fldCharType="begin"/>
            </w:r>
            <w:r w:rsidR="000906E0">
              <w:rPr>
                <w:noProof/>
                <w:webHidden/>
              </w:rPr>
              <w:instrText xml:space="preserve"> PAGEREF _Toc116634204 \h </w:instrText>
            </w:r>
            <w:r w:rsidR="000906E0">
              <w:rPr>
                <w:noProof/>
                <w:webHidden/>
              </w:rPr>
            </w:r>
            <w:r w:rsidR="000906E0">
              <w:rPr>
                <w:noProof/>
                <w:webHidden/>
              </w:rPr>
              <w:fldChar w:fldCharType="separate"/>
            </w:r>
            <w:r w:rsidR="00C01E6B">
              <w:rPr>
                <w:noProof/>
                <w:webHidden/>
              </w:rPr>
              <w:t>7</w:t>
            </w:r>
            <w:r w:rsidR="000906E0">
              <w:rPr>
                <w:noProof/>
                <w:webHidden/>
              </w:rPr>
              <w:fldChar w:fldCharType="end"/>
            </w:r>
          </w:hyperlink>
        </w:p>
        <w:p w14:paraId="685BCD1C" w14:textId="4F7A9208" w:rsidR="000906E0" w:rsidRDefault="00000000">
          <w:pPr>
            <w:pStyle w:val="Inhopg3"/>
            <w:tabs>
              <w:tab w:val="right" w:leader="dot" w:pos="9062"/>
            </w:tabs>
            <w:rPr>
              <w:rFonts w:eastAsiaTheme="minorEastAsia"/>
              <w:noProof/>
              <w:lang w:eastAsia="nl-NL"/>
            </w:rPr>
          </w:pPr>
          <w:hyperlink w:anchor="_Toc116634205" w:history="1">
            <w:r w:rsidR="000906E0" w:rsidRPr="00A962BA">
              <w:rPr>
                <w:rStyle w:val="Hyperlink"/>
                <w:noProof/>
              </w:rPr>
              <w:t>Angular</w:t>
            </w:r>
            <w:r w:rsidR="000906E0">
              <w:rPr>
                <w:noProof/>
                <w:webHidden/>
              </w:rPr>
              <w:tab/>
            </w:r>
            <w:r w:rsidR="000906E0">
              <w:rPr>
                <w:noProof/>
                <w:webHidden/>
              </w:rPr>
              <w:fldChar w:fldCharType="begin"/>
            </w:r>
            <w:r w:rsidR="000906E0">
              <w:rPr>
                <w:noProof/>
                <w:webHidden/>
              </w:rPr>
              <w:instrText xml:space="preserve"> PAGEREF _Toc116634205 \h </w:instrText>
            </w:r>
            <w:r w:rsidR="000906E0">
              <w:rPr>
                <w:noProof/>
                <w:webHidden/>
              </w:rPr>
            </w:r>
            <w:r w:rsidR="000906E0">
              <w:rPr>
                <w:noProof/>
                <w:webHidden/>
              </w:rPr>
              <w:fldChar w:fldCharType="separate"/>
            </w:r>
            <w:r w:rsidR="00C01E6B">
              <w:rPr>
                <w:noProof/>
                <w:webHidden/>
              </w:rPr>
              <w:t>7</w:t>
            </w:r>
            <w:r w:rsidR="000906E0">
              <w:rPr>
                <w:noProof/>
                <w:webHidden/>
              </w:rPr>
              <w:fldChar w:fldCharType="end"/>
            </w:r>
          </w:hyperlink>
        </w:p>
        <w:p w14:paraId="24D89BB7" w14:textId="591DC308" w:rsidR="000906E0" w:rsidRDefault="00000000">
          <w:pPr>
            <w:pStyle w:val="Inhopg3"/>
            <w:tabs>
              <w:tab w:val="right" w:leader="dot" w:pos="9062"/>
            </w:tabs>
            <w:rPr>
              <w:rFonts w:eastAsiaTheme="minorEastAsia"/>
              <w:noProof/>
              <w:lang w:eastAsia="nl-NL"/>
            </w:rPr>
          </w:pPr>
          <w:hyperlink w:anchor="_Toc116634206" w:history="1">
            <w:r w:rsidR="000906E0" w:rsidRPr="00A962BA">
              <w:rPr>
                <w:rStyle w:val="Hyperlink"/>
                <w:noProof/>
              </w:rPr>
              <w:t>VueJs</w:t>
            </w:r>
            <w:r w:rsidR="000906E0">
              <w:rPr>
                <w:noProof/>
                <w:webHidden/>
              </w:rPr>
              <w:tab/>
            </w:r>
            <w:r w:rsidR="000906E0">
              <w:rPr>
                <w:noProof/>
                <w:webHidden/>
              </w:rPr>
              <w:fldChar w:fldCharType="begin"/>
            </w:r>
            <w:r w:rsidR="000906E0">
              <w:rPr>
                <w:noProof/>
                <w:webHidden/>
              </w:rPr>
              <w:instrText xml:space="preserve"> PAGEREF _Toc116634206 \h </w:instrText>
            </w:r>
            <w:r w:rsidR="000906E0">
              <w:rPr>
                <w:noProof/>
                <w:webHidden/>
              </w:rPr>
            </w:r>
            <w:r w:rsidR="000906E0">
              <w:rPr>
                <w:noProof/>
                <w:webHidden/>
              </w:rPr>
              <w:fldChar w:fldCharType="separate"/>
            </w:r>
            <w:r w:rsidR="00C01E6B">
              <w:rPr>
                <w:noProof/>
                <w:webHidden/>
              </w:rPr>
              <w:t>7</w:t>
            </w:r>
            <w:r w:rsidR="000906E0">
              <w:rPr>
                <w:noProof/>
                <w:webHidden/>
              </w:rPr>
              <w:fldChar w:fldCharType="end"/>
            </w:r>
          </w:hyperlink>
        </w:p>
        <w:p w14:paraId="24DA8E94" w14:textId="735E082F" w:rsidR="000906E0" w:rsidRDefault="00000000">
          <w:pPr>
            <w:pStyle w:val="Inhopg3"/>
            <w:tabs>
              <w:tab w:val="right" w:leader="dot" w:pos="9062"/>
            </w:tabs>
            <w:rPr>
              <w:rFonts w:eastAsiaTheme="minorEastAsia"/>
              <w:noProof/>
              <w:lang w:eastAsia="nl-NL"/>
            </w:rPr>
          </w:pPr>
          <w:hyperlink w:anchor="_Toc116634207" w:history="1">
            <w:r w:rsidR="000906E0" w:rsidRPr="00A962BA">
              <w:rPr>
                <w:rStyle w:val="Hyperlink"/>
                <w:noProof/>
              </w:rPr>
              <w:t>Conclusie</w:t>
            </w:r>
            <w:r w:rsidR="000906E0">
              <w:rPr>
                <w:noProof/>
                <w:webHidden/>
              </w:rPr>
              <w:tab/>
            </w:r>
            <w:r w:rsidR="000906E0">
              <w:rPr>
                <w:noProof/>
                <w:webHidden/>
              </w:rPr>
              <w:fldChar w:fldCharType="begin"/>
            </w:r>
            <w:r w:rsidR="000906E0">
              <w:rPr>
                <w:noProof/>
                <w:webHidden/>
              </w:rPr>
              <w:instrText xml:space="preserve"> PAGEREF _Toc116634207 \h </w:instrText>
            </w:r>
            <w:r w:rsidR="000906E0">
              <w:rPr>
                <w:noProof/>
                <w:webHidden/>
              </w:rPr>
            </w:r>
            <w:r w:rsidR="000906E0">
              <w:rPr>
                <w:noProof/>
                <w:webHidden/>
              </w:rPr>
              <w:fldChar w:fldCharType="separate"/>
            </w:r>
            <w:r w:rsidR="00C01E6B">
              <w:rPr>
                <w:noProof/>
                <w:webHidden/>
              </w:rPr>
              <w:t>7</w:t>
            </w:r>
            <w:r w:rsidR="000906E0">
              <w:rPr>
                <w:noProof/>
                <w:webHidden/>
              </w:rPr>
              <w:fldChar w:fldCharType="end"/>
            </w:r>
          </w:hyperlink>
        </w:p>
        <w:p w14:paraId="6F9C8819" w14:textId="644A9620" w:rsidR="000906E0" w:rsidRDefault="00000000">
          <w:pPr>
            <w:pStyle w:val="Inhopg1"/>
            <w:tabs>
              <w:tab w:val="right" w:leader="dot" w:pos="9062"/>
            </w:tabs>
            <w:rPr>
              <w:rFonts w:eastAsiaTheme="minorEastAsia"/>
              <w:noProof/>
              <w:lang w:eastAsia="nl-NL"/>
            </w:rPr>
          </w:pPr>
          <w:hyperlink w:anchor="_Toc116634208" w:history="1">
            <w:r w:rsidR="000906E0" w:rsidRPr="00A962BA">
              <w:rPr>
                <w:rStyle w:val="Hyperlink"/>
                <w:noProof/>
              </w:rPr>
              <w:t>Microservices</w:t>
            </w:r>
            <w:r w:rsidR="000906E0">
              <w:rPr>
                <w:noProof/>
                <w:webHidden/>
              </w:rPr>
              <w:tab/>
            </w:r>
            <w:r w:rsidR="000906E0">
              <w:rPr>
                <w:noProof/>
                <w:webHidden/>
              </w:rPr>
              <w:fldChar w:fldCharType="begin"/>
            </w:r>
            <w:r w:rsidR="000906E0">
              <w:rPr>
                <w:noProof/>
                <w:webHidden/>
              </w:rPr>
              <w:instrText xml:space="preserve"> PAGEREF _Toc116634208 \h </w:instrText>
            </w:r>
            <w:r w:rsidR="000906E0">
              <w:rPr>
                <w:noProof/>
                <w:webHidden/>
              </w:rPr>
            </w:r>
            <w:r w:rsidR="000906E0">
              <w:rPr>
                <w:noProof/>
                <w:webHidden/>
              </w:rPr>
              <w:fldChar w:fldCharType="separate"/>
            </w:r>
            <w:r w:rsidR="00C01E6B">
              <w:rPr>
                <w:noProof/>
                <w:webHidden/>
              </w:rPr>
              <w:t>8</w:t>
            </w:r>
            <w:r w:rsidR="000906E0">
              <w:rPr>
                <w:noProof/>
                <w:webHidden/>
              </w:rPr>
              <w:fldChar w:fldCharType="end"/>
            </w:r>
          </w:hyperlink>
        </w:p>
        <w:p w14:paraId="631E1A18" w14:textId="4C80ADCB" w:rsidR="000906E0" w:rsidRDefault="00000000">
          <w:pPr>
            <w:pStyle w:val="Inhopg1"/>
            <w:tabs>
              <w:tab w:val="right" w:leader="dot" w:pos="9062"/>
            </w:tabs>
            <w:rPr>
              <w:rFonts w:eastAsiaTheme="minorEastAsia"/>
              <w:noProof/>
              <w:lang w:eastAsia="nl-NL"/>
            </w:rPr>
          </w:pPr>
          <w:hyperlink w:anchor="_Toc116634209" w:history="1">
            <w:r w:rsidR="000906E0" w:rsidRPr="00A962BA">
              <w:rPr>
                <w:rStyle w:val="Hyperlink"/>
                <w:noProof/>
              </w:rPr>
              <w:t>User Stories</w:t>
            </w:r>
            <w:r w:rsidR="000906E0">
              <w:rPr>
                <w:noProof/>
                <w:webHidden/>
              </w:rPr>
              <w:tab/>
            </w:r>
            <w:r w:rsidR="000906E0">
              <w:rPr>
                <w:noProof/>
                <w:webHidden/>
              </w:rPr>
              <w:fldChar w:fldCharType="begin"/>
            </w:r>
            <w:r w:rsidR="000906E0">
              <w:rPr>
                <w:noProof/>
                <w:webHidden/>
              </w:rPr>
              <w:instrText xml:space="preserve"> PAGEREF _Toc116634209 \h </w:instrText>
            </w:r>
            <w:r w:rsidR="000906E0">
              <w:rPr>
                <w:noProof/>
                <w:webHidden/>
              </w:rPr>
            </w:r>
            <w:r w:rsidR="000906E0">
              <w:rPr>
                <w:noProof/>
                <w:webHidden/>
              </w:rPr>
              <w:fldChar w:fldCharType="separate"/>
            </w:r>
            <w:r w:rsidR="00C01E6B">
              <w:rPr>
                <w:noProof/>
                <w:webHidden/>
              </w:rPr>
              <w:t>9</w:t>
            </w:r>
            <w:r w:rsidR="000906E0">
              <w:rPr>
                <w:noProof/>
                <w:webHidden/>
              </w:rPr>
              <w:fldChar w:fldCharType="end"/>
            </w:r>
          </w:hyperlink>
        </w:p>
        <w:p w14:paraId="14DC0408" w14:textId="0A02705B" w:rsidR="000906E0" w:rsidRDefault="00000000">
          <w:pPr>
            <w:pStyle w:val="Inhopg1"/>
            <w:tabs>
              <w:tab w:val="right" w:leader="dot" w:pos="9062"/>
            </w:tabs>
            <w:rPr>
              <w:rFonts w:eastAsiaTheme="minorEastAsia"/>
              <w:noProof/>
              <w:lang w:eastAsia="nl-NL"/>
            </w:rPr>
          </w:pPr>
          <w:hyperlink w:anchor="_Toc116634210" w:history="1">
            <w:r w:rsidR="000906E0" w:rsidRPr="00A962BA">
              <w:rPr>
                <w:rStyle w:val="Hyperlink"/>
                <w:noProof/>
              </w:rPr>
              <w:t>Samenvatting</w:t>
            </w:r>
            <w:r w:rsidR="000906E0">
              <w:rPr>
                <w:noProof/>
                <w:webHidden/>
              </w:rPr>
              <w:tab/>
            </w:r>
            <w:r w:rsidR="000906E0">
              <w:rPr>
                <w:noProof/>
                <w:webHidden/>
              </w:rPr>
              <w:fldChar w:fldCharType="begin"/>
            </w:r>
            <w:r w:rsidR="000906E0">
              <w:rPr>
                <w:noProof/>
                <w:webHidden/>
              </w:rPr>
              <w:instrText xml:space="preserve"> PAGEREF _Toc116634210 \h </w:instrText>
            </w:r>
            <w:r w:rsidR="000906E0">
              <w:rPr>
                <w:noProof/>
                <w:webHidden/>
              </w:rPr>
            </w:r>
            <w:r w:rsidR="000906E0">
              <w:rPr>
                <w:noProof/>
                <w:webHidden/>
              </w:rPr>
              <w:fldChar w:fldCharType="separate"/>
            </w:r>
            <w:r w:rsidR="00C01E6B">
              <w:rPr>
                <w:noProof/>
                <w:webHidden/>
              </w:rPr>
              <w:t>10</w:t>
            </w:r>
            <w:r w:rsidR="000906E0">
              <w:rPr>
                <w:noProof/>
                <w:webHidden/>
              </w:rPr>
              <w:fldChar w:fldCharType="end"/>
            </w:r>
          </w:hyperlink>
        </w:p>
        <w:p w14:paraId="2C8528C7" w14:textId="57935D4E" w:rsidR="008E6556" w:rsidRPr="00712716" w:rsidRDefault="008E6556">
          <w:r w:rsidRPr="00712716">
            <w:rPr>
              <w:b/>
              <w:bCs/>
            </w:rPr>
            <w:fldChar w:fldCharType="end"/>
          </w:r>
        </w:p>
      </w:sdtContent>
    </w:sdt>
    <w:p w14:paraId="0B7A1E7B" w14:textId="2E27EE10" w:rsidR="009E5C1A" w:rsidRPr="00712716" w:rsidRDefault="009E5C1A">
      <w:r w:rsidRPr="00712716">
        <w:br w:type="page"/>
      </w:r>
    </w:p>
    <w:p w14:paraId="0F68A1DE" w14:textId="050DCAFB" w:rsidR="00C3235E" w:rsidRDefault="006F140E" w:rsidP="004E5A20">
      <w:pPr>
        <w:pStyle w:val="Kop1"/>
      </w:pPr>
      <w:bookmarkStart w:id="1" w:name="_Toc116634183"/>
      <w:r>
        <w:lastRenderedPageBreak/>
        <w:t>Beschrijving</w:t>
      </w:r>
      <w:bookmarkEnd w:id="1"/>
      <w:r>
        <w:t xml:space="preserve"> </w:t>
      </w:r>
    </w:p>
    <w:p w14:paraId="42FC7A1B" w14:textId="77777777" w:rsidR="009227C6" w:rsidRDefault="00C3235E" w:rsidP="00241405">
      <w:r>
        <w:t xml:space="preserve">Doormiddel van een inlog system van google ga ik iedereen een account toe wijzen om zo de scores </w:t>
      </w:r>
      <w:proofErr w:type="spellStart"/>
      <w:r>
        <w:t>etc</w:t>
      </w:r>
      <w:proofErr w:type="spellEnd"/>
      <w:r>
        <w:t xml:space="preserve"> bij te houden. Wanneer je een spel wilt spelen dan kan je er zelf eentje aanmaken of </w:t>
      </w:r>
      <w:r w:rsidR="009227C6">
        <w:t xml:space="preserve">een joinen met een </w:t>
      </w:r>
      <w:proofErr w:type="spellStart"/>
      <w:r w:rsidR="009227C6">
        <w:t>gamepin</w:t>
      </w:r>
      <w:proofErr w:type="spellEnd"/>
      <w:r w:rsidR="009227C6">
        <w:t>. De host bepaalt uiteindelijk wanneer het begint etc.</w:t>
      </w:r>
    </w:p>
    <w:p w14:paraId="4582146F" w14:textId="7A8ED484" w:rsidR="004C158F" w:rsidRDefault="001F54DD">
      <w:r>
        <w:t xml:space="preserve"> </w:t>
      </w:r>
    </w:p>
    <w:p w14:paraId="0DC925C3" w14:textId="3C82AA5F" w:rsidR="00DF12FA" w:rsidRDefault="00DF12FA" w:rsidP="00DF12FA">
      <w:pPr>
        <w:pStyle w:val="Kop2"/>
      </w:pPr>
      <w:bookmarkStart w:id="2" w:name="_Toc116634184"/>
      <w:r>
        <w:t>Inspiratie</w:t>
      </w:r>
      <w:bookmarkEnd w:id="2"/>
    </w:p>
    <w:p w14:paraId="7BCECF82" w14:textId="2CAE1EFD" w:rsidR="00C55DD3" w:rsidRPr="00C55DD3" w:rsidRDefault="00C55DD3" w:rsidP="00C55DD3">
      <w:r>
        <w:t xml:space="preserve">Hieronder zie </w:t>
      </w:r>
      <w:r w:rsidR="006F0018">
        <w:t>je het idee vanuit een bestaande app.</w:t>
      </w:r>
    </w:p>
    <w:p w14:paraId="7DEC9003" w14:textId="45E7096B" w:rsidR="00DF12FA" w:rsidRDefault="009C6E59" w:rsidP="00DF12FA">
      <w:r>
        <w:rPr>
          <w:noProof/>
        </w:rPr>
        <w:drawing>
          <wp:inline distT="0" distB="0" distL="0" distR="0" wp14:anchorId="36741619" wp14:editId="7F06E0B2">
            <wp:extent cx="3511903" cy="3031107"/>
            <wp:effectExtent l="0" t="0" r="0" b="0"/>
            <wp:docPr id="3" name="Afbeelding 3" descr="Afbeelding met tekst, gras, groen, parker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gras, groen, parkeren&#10;&#10;Automatisch gegenereerde beschrijving"/>
                    <pic:cNvPicPr/>
                  </pic:nvPicPr>
                  <pic:blipFill>
                    <a:blip r:embed="rId10"/>
                    <a:stretch>
                      <a:fillRect/>
                    </a:stretch>
                  </pic:blipFill>
                  <pic:spPr>
                    <a:xfrm>
                      <a:off x="0" y="0"/>
                      <a:ext cx="3521242" cy="3039167"/>
                    </a:xfrm>
                    <a:prstGeom prst="rect">
                      <a:avLst/>
                    </a:prstGeom>
                  </pic:spPr>
                </pic:pic>
              </a:graphicData>
            </a:graphic>
          </wp:inline>
        </w:drawing>
      </w:r>
    </w:p>
    <w:p w14:paraId="4B613858" w14:textId="76DF0DF7" w:rsidR="002356D8" w:rsidRDefault="009C6E59" w:rsidP="00DF12FA">
      <w:r>
        <w:rPr>
          <w:b/>
          <w:bCs/>
        </w:rPr>
        <w:t xml:space="preserve">Bron: </w:t>
      </w:r>
      <w:hyperlink r:id="rId11" w:history="1">
        <w:r w:rsidRPr="009C6E59">
          <w:rPr>
            <w:rStyle w:val="Hyperlink"/>
          </w:rPr>
          <w:t>https://cardgames.io/</w:t>
        </w:r>
      </w:hyperlink>
    </w:p>
    <w:p w14:paraId="00C0527E" w14:textId="77777777" w:rsidR="002356D8" w:rsidRDefault="002356D8" w:rsidP="002356D8"/>
    <w:p w14:paraId="65328333" w14:textId="77777777" w:rsidR="002356D8" w:rsidRDefault="002356D8" w:rsidP="002356D8"/>
    <w:p w14:paraId="2F1C79B1" w14:textId="77777777" w:rsidR="007763DC" w:rsidRDefault="007763DC" w:rsidP="002356D8">
      <w:pPr>
        <w:pStyle w:val="Kop1"/>
      </w:pPr>
    </w:p>
    <w:p w14:paraId="301990A3" w14:textId="77777777" w:rsidR="001C5E55" w:rsidRDefault="001C5E55">
      <w:pPr>
        <w:rPr>
          <w:rFonts w:asciiTheme="majorHAnsi" w:eastAsiaTheme="majorEastAsia" w:hAnsiTheme="majorHAnsi" w:cstheme="majorBidi"/>
          <w:color w:val="C77C0E" w:themeColor="accent1" w:themeShade="BF"/>
          <w:sz w:val="56"/>
          <w:szCs w:val="32"/>
        </w:rPr>
      </w:pPr>
      <w:r>
        <w:br w:type="page"/>
      </w:r>
    </w:p>
    <w:p w14:paraId="3C072F25" w14:textId="2D6F69C6" w:rsidR="008335FF" w:rsidRDefault="008335FF" w:rsidP="001C5E55">
      <w:pPr>
        <w:pStyle w:val="Kop1"/>
      </w:pPr>
      <w:bookmarkStart w:id="3" w:name="_Toc116634185"/>
      <w:r>
        <w:lastRenderedPageBreak/>
        <w:t>User Stories</w:t>
      </w:r>
      <w:bookmarkEnd w:id="3"/>
    </w:p>
    <w:p w14:paraId="2639ADBB" w14:textId="1AD115FD" w:rsidR="00D51278" w:rsidRPr="00D51278" w:rsidRDefault="00D51278" w:rsidP="00D51278">
      <w:r>
        <w:t>Hieronder staan de user stories beschreven met daarbij de acceptatiecriteria.</w:t>
      </w:r>
    </w:p>
    <w:p w14:paraId="78921E48" w14:textId="7CFA1CD2" w:rsidR="008335FF" w:rsidRPr="001E7C43" w:rsidRDefault="008335FF" w:rsidP="008335FF">
      <w:pPr>
        <w:pStyle w:val="Lijstalinea"/>
        <w:numPr>
          <w:ilvl w:val="0"/>
          <w:numId w:val="5"/>
        </w:numPr>
        <w:rPr>
          <w:b/>
          <w:bCs/>
        </w:rPr>
      </w:pPr>
      <w:r w:rsidRPr="001E7C43">
        <w:rPr>
          <w:b/>
          <w:bCs/>
        </w:rPr>
        <w:t>Als kaartspeler wil ik een overzicht krijgen van kaartspellen zodat ik er uiteindelijk een kan kiezen om te spelen.</w:t>
      </w:r>
    </w:p>
    <w:p w14:paraId="22309BBA" w14:textId="17EC436E" w:rsidR="001E7C43" w:rsidRDefault="001E7C43" w:rsidP="001E7C43">
      <w:pPr>
        <w:pStyle w:val="Lijstalinea"/>
        <w:numPr>
          <w:ilvl w:val="0"/>
          <w:numId w:val="7"/>
        </w:numPr>
      </w:pPr>
      <w:r w:rsidRPr="001E7C43">
        <w:t>Ik zie een lijst van spellen die beschikbaar zijn</w:t>
      </w:r>
    </w:p>
    <w:p w14:paraId="5DE39785" w14:textId="1933AB41" w:rsidR="001E7C43" w:rsidRDefault="001E7C43" w:rsidP="001E7C43">
      <w:pPr>
        <w:pStyle w:val="Lijstalinea"/>
        <w:numPr>
          <w:ilvl w:val="0"/>
          <w:numId w:val="7"/>
        </w:numPr>
      </w:pPr>
      <w:r>
        <w:t>I</w:t>
      </w:r>
      <w:r w:rsidRPr="001E7C43">
        <w:t>k zie per spel de moeilijkheid, naam, mix/max spelers</w:t>
      </w:r>
    </w:p>
    <w:p w14:paraId="6E3D9C99" w14:textId="5D231AFD" w:rsidR="001E7C43" w:rsidRDefault="001E7C43" w:rsidP="001E7C43">
      <w:pPr>
        <w:pStyle w:val="Lijstalinea"/>
        <w:numPr>
          <w:ilvl w:val="0"/>
          <w:numId w:val="7"/>
        </w:numPr>
      </w:pPr>
      <w:r w:rsidRPr="001E7C43">
        <w:t>Ik moet op een spel kunnen klikken om vervolgens door te gaan</w:t>
      </w:r>
    </w:p>
    <w:p w14:paraId="26CF33E1" w14:textId="75037347" w:rsidR="001E7C43" w:rsidRDefault="001E7C43" w:rsidP="001E7C43">
      <w:pPr>
        <w:pStyle w:val="Lijstalinea"/>
        <w:numPr>
          <w:ilvl w:val="0"/>
          <w:numId w:val="7"/>
        </w:numPr>
      </w:pPr>
      <w:r w:rsidRPr="001E7C43">
        <w:t>Alle acceptatiecriteria moeten getest zijn</w:t>
      </w:r>
    </w:p>
    <w:p w14:paraId="75F5BC08" w14:textId="537FB85E" w:rsidR="008335FF" w:rsidRPr="001E7C43" w:rsidRDefault="008335FF" w:rsidP="008335FF">
      <w:pPr>
        <w:pStyle w:val="Lijstalinea"/>
        <w:numPr>
          <w:ilvl w:val="0"/>
          <w:numId w:val="5"/>
        </w:numPr>
        <w:rPr>
          <w:b/>
          <w:bCs/>
        </w:rPr>
      </w:pPr>
      <w:r w:rsidRPr="001E7C43">
        <w:rPr>
          <w:b/>
          <w:bCs/>
        </w:rPr>
        <w:t>Als kaartspeler moet ik een spel kunnen joinen zodat je tegen andere gebruikers kan spelen</w:t>
      </w:r>
    </w:p>
    <w:p w14:paraId="79C0C571" w14:textId="77777777" w:rsidR="001E7C43" w:rsidRDefault="001E7C43" w:rsidP="001E7C43">
      <w:pPr>
        <w:pStyle w:val="Lijstalinea"/>
        <w:numPr>
          <w:ilvl w:val="0"/>
          <w:numId w:val="6"/>
        </w:numPr>
      </w:pPr>
      <w:r w:rsidRPr="008335FF">
        <w:t>Ik kom een queue terecht waarin andere spelers kunnen joinen</w:t>
      </w:r>
    </w:p>
    <w:p w14:paraId="736368B9" w14:textId="77777777" w:rsidR="001E7C43" w:rsidRDefault="001E7C43" w:rsidP="001E7C43">
      <w:pPr>
        <w:pStyle w:val="Lijstalinea"/>
        <w:numPr>
          <w:ilvl w:val="0"/>
          <w:numId w:val="6"/>
        </w:numPr>
      </w:pPr>
      <w:r w:rsidRPr="001E7C43">
        <w:t>Je ziet de spelers die mee doen aan het spel</w:t>
      </w:r>
    </w:p>
    <w:p w14:paraId="47B577F8" w14:textId="77777777" w:rsidR="001E7C43" w:rsidRDefault="001E7C43" w:rsidP="001E7C43">
      <w:pPr>
        <w:pStyle w:val="Lijstalinea"/>
        <w:numPr>
          <w:ilvl w:val="0"/>
          <w:numId w:val="6"/>
        </w:numPr>
      </w:pPr>
      <w:r w:rsidRPr="001E7C43">
        <w:t xml:space="preserve">Je ziet de </w:t>
      </w:r>
      <w:proofErr w:type="spellStart"/>
      <w:r w:rsidRPr="001E7C43">
        <w:t>gamepin</w:t>
      </w:r>
      <w:proofErr w:type="spellEnd"/>
      <w:r w:rsidRPr="001E7C43">
        <w:t xml:space="preserve"> van het huidige spel</w:t>
      </w:r>
    </w:p>
    <w:p w14:paraId="17C83B30" w14:textId="77777777" w:rsidR="001E7C43" w:rsidRDefault="001E7C43" w:rsidP="001E7C43">
      <w:pPr>
        <w:pStyle w:val="Lijstalinea"/>
        <w:numPr>
          <w:ilvl w:val="0"/>
          <w:numId w:val="6"/>
        </w:numPr>
      </w:pPr>
      <w:r w:rsidRPr="001E7C43">
        <w:t>Als host kan je het spel starten</w:t>
      </w:r>
    </w:p>
    <w:p w14:paraId="77936EF6" w14:textId="77777777" w:rsidR="001E7C43" w:rsidRDefault="001E7C43" w:rsidP="001E7C43">
      <w:pPr>
        <w:pStyle w:val="Lijstalinea"/>
        <w:numPr>
          <w:ilvl w:val="0"/>
          <w:numId w:val="6"/>
        </w:numPr>
      </w:pPr>
      <w:r w:rsidRPr="001E7C43">
        <w:t>Als deelnemer kan je niet starten, wel wachten</w:t>
      </w:r>
    </w:p>
    <w:p w14:paraId="65D0D399" w14:textId="6E07796C" w:rsidR="001E7C43" w:rsidRDefault="001E7C43" w:rsidP="001E7C43">
      <w:pPr>
        <w:pStyle w:val="Lijstalinea"/>
        <w:numPr>
          <w:ilvl w:val="0"/>
          <w:numId w:val="6"/>
        </w:numPr>
      </w:pPr>
      <w:r w:rsidRPr="001E7C43">
        <w:t>Alle acceptatiecriteria moeten getest zijn</w:t>
      </w:r>
    </w:p>
    <w:p w14:paraId="2FCA1F91" w14:textId="0902ADAB" w:rsidR="00021891" w:rsidRDefault="00021891" w:rsidP="00021891">
      <w:pPr>
        <w:pStyle w:val="Lijstalinea"/>
        <w:numPr>
          <w:ilvl w:val="0"/>
          <w:numId w:val="5"/>
        </w:numPr>
        <w:rPr>
          <w:b/>
          <w:bCs/>
        </w:rPr>
      </w:pPr>
      <w:r w:rsidRPr="00021891">
        <w:rPr>
          <w:b/>
          <w:bCs/>
        </w:rPr>
        <w:t>Als kaartspeler wil ik een spel kunnen spelen tegen andere gebruikers</w:t>
      </w:r>
    </w:p>
    <w:p w14:paraId="46CD3FA1" w14:textId="2568DFC2" w:rsidR="00021891" w:rsidRDefault="00021891" w:rsidP="00021891">
      <w:pPr>
        <w:pStyle w:val="Lijstalinea"/>
        <w:numPr>
          <w:ilvl w:val="0"/>
          <w:numId w:val="6"/>
        </w:numPr>
      </w:pPr>
      <w:r>
        <w:t>Ik krijg een deck kaarten in mijn hand</w:t>
      </w:r>
    </w:p>
    <w:p w14:paraId="594BFE79" w14:textId="1E195734" w:rsidR="00021891" w:rsidRDefault="00021891" w:rsidP="00021891">
      <w:pPr>
        <w:pStyle w:val="Lijstalinea"/>
        <w:numPr>
          <w:ilvl w:val="0"/>
          <w:numId w:val="6"/>
        </w:numPr>
      </w:pPr>
      <w:r>
        <w:t xml:space="preserve">Je ziet of je aan de beurt bent </w:t>
      </w:r>
    </w:p>
    <w:p w14:paraId="4D33334B" w14:textId="4BEB0C88" w:rsidR="00021891" w:rsidRDefault="00021891" w:rsidP="00021891">
      <w:pPr>
        <w:pStyle w:val="Lijstalinea"/>
        <w:numPr>
          <w:ilvl w:val="0"/>
          <w:numId w:val="6"/>
        </w:numPr>
      </w:pPr>
      <w:r>
        <w:t>Je ziet wie er op dit moment aan de beurt is</w:t>
      </w:r>
    </w:p>
    <w:p w14:paraId="134CA6E9" w14:textId="15DD46F7" w:rsidR="00021891" w:rsidRDefault="00021891" w:rsidP="00021891">
      <w:pPr>
        <w:pStyle w:val="Lijstalinea"/>
        <w:numPr>
          <w:ilvl w:val="0"/>
          <w:numId w:val="6"/>
        </w:numPr>
      </w:pPr>
      <w:r>
        <w:t>Je kan een overzicht zien van de score op dat moment indien dit bij het spel hoort (verschilt )</w:t>
      </w:r>
    </w:p>
    <w:p w14:paraId="4655D310" w14:textId="3F8258BE" w:rsidR="00AB5820" w:rsidRDefault="00AB5820" w:rsidP="00AB5820">
      <w:pPr>
        <w:pStyle w:val="Lijstalinea"/>
        <w:numPr>
          <w:ilvl w:val="0"/>
          <w:numId w:val="6"/>
        </w:numPr>
      </w:pPr>
      <w:r>
        <w:t>Wanneer een of meerdere spelers winnen krijgt de rest van de gebruikers dit te zien</w:t>
      </w:r>
    </w:p>
    <w:p w14:paraId="5C91C79C" w14:textId="353E83E6" w:rsidR="00AB5820" w:rsidRDefault="00AB5820" w:rsidP="00AB5820">
      <w:pPr>
        <w:pStyle w:val="Lijstalinea"/>
        <w:numPr>
          <w:ilvl w:val="0"/>
          <w:numId w:val="6"/>
        </w:numPr>
      </w:pPr>
      <w:r>
        <w:t>Wanneer een of meerdere spelers verliezen krijgt de rest van de gebruikers dit te zien</w:t>
      </w:r>
    </w:p>
    <w:p w14:paraId="1534CC03" w14:textId="05DD4CF0" w:rsidR="00021891" w:rsidRPr="00021891" w:rsidRDefault="00021891" w:rsidP="00021891">
      <w:pPr>
        <w:pStyle w:val="Lijstalinea"/>
        <w:numPr>
          <w:ilvl w:val="0"/>
          <w:numId w:val="6"/>
        </w:numPr>
      </w:pPr>
      <w:r>
        <w:t xml:space="preserve">Alle </w:t>
      </w:r>
      <w:r w:rsidRPr="00021891">
        <w:t xml:space="preserve">acceptatiecriteria </w:t>
      </w:r>
      <w:r>
        <w:t>moet getest zijn</w:t>
      </w:r>
    </w:p>
    <w:p w14:paraId="47665DE4" w14:textId="77777777" w:rsidR="003657BE" w:rsidRDefault="003657BE">
      <w:pPr>
        <w:rPr>
          <w:rFonts w:asciiTheme="majorHAnsi" w:eastAsiaTheme="majorEastAsia" w:hAnsiTheme="majorHAnsi" w:cstheme="majorBidi"/>
          <w:color w:val="C77C0E" w:themeColor="accent1" w:themeShade="BF"/>
          <w:sz w:val="56"/>
          <w:szCs w:val="32"/>
        </w:rPr>
      </w:pPr>
      <w:r>
        <w:br w:type="page"/>
      </w:r>
    </w:p>
    <w:p w14:paraId="7C171C90" w14:textId="7A6C3001" w:rsidR="003657BE" w:rsidRDefault="001C5E55" w:rsidP="00FD6FCE">
      <w:pPr>
        <w:pStyle w:val="Kop1"/>
      </w:pPr>
      <w:bookmarkStart w:id="4" w:name="_Toc116634186"/>
      <w:r>
        <w:lastRenderedPageBreak/>
        <w:t>Requirements</w:t>
      </w:r>
      <w:bookmarkEnd w:id="4"/>
    </w:p>
    <w:p w14:paraId="311D060B" w14:textId="08D8E89E" w:rsidR="003657BE" w:rsidRDefault="003657BE" w:rsidP="003657BE">
      <w:pPr>
        <w:pStyle w:val="Kop2"/>
      </w:pPr>
      <w:bookmarkStart w:id="5" w:name="_Toc116634187"/>
      <w:r>
        <w:t>Functionele requirements</w:t>
      </w:r>
      <w:bookmarkEnd w:id="5"/>
    </w:p>
    <w:p w14:paraId="0460A847" w14:textId="700C8975" w:rsidR="003657BE" w:rsidRDefault="00726E40" w:rsidP="00726E40">
      <w:pPr>
        <w:pStyle w:val="Kop3"/>
      </w:pPr>
      <w:bookmarkStart w:id="6" w:name="_Toc116634188"/>
      <w:r>
        <w:t>User stories:</w:t>
      </w:r>
      <w:bookmarkEnd w:id="6"/>
    </w:p>
    <w:p w14:paraId="30FEF553" w14:textId="59CF014B" w:rsidR="00726E40" w:rsidRPr="00726E40" w:rsidRDefault="00726E40" w:rsidP="00726E40">
      <w:pPr>
        <w:pStyle w:val="Lijstalinea"/>
        <w:numPr>
          <w:ilvl w:val="0"/>
          <w:numId w:val="11"/>
        </w:numPr>
      </w:pPr>
      <w:r w:rsidRPr="00726E40">
        <w:t>Als kaartspeler wil ik een overzicht krijgen van kaartspellen zodat ik er uiteindelijk een kan kiezen om te spelen.</w:t>
      </w:r>
    </w:p>
    <w:p w14:paraId="447D63B1" w14:textId="77777777" w:rsidR="00726E40" w:rsidRPr="00726E40" w:rsidRDefault="00726E40" w:rsidP="00726E40">
      <w:pPr>
        <w:pStyle w:val="Lijstalinea"/>
        <w:numPr>
          <w:ilvl w:val="0"/>
          <w:numId w:val="11"/>
        </w:numPr>
      </w:pPr>
      <w:r w:rsidRPr="00726E40">
        <w:t>Als kaartspeler moet ik een spel kunnen joinen zodat je tegen andere gebruikers kan spelen</w:t>
      </w:r>
    </w:p>
    <w:p w14:paraId="2C023CA0" w14:textId="7AE91817" w:rsidR="00726E40" w:rsidRDefault="00726E40" w:rsidP="00726E40">
      <w:pPr>
        <w:pStyle w:val="Lijstalinea"/>
        <w:numPr>
          <w:ilvl w:val="0"/>
          <w:numId w:val="11"/>
        </w:numPr>
      </w:pPr>
      <w:r w:rsidRPr="00726E40">
        <w:t>Als kaartspeler wil ik een spel kunnen spelen tegen andere gebruikers</w:t>
      </w:r>
    </w:p>
    <w:p w14:paraId="4BD0FF88" w14:textId="7EE24753" w:rsidR="00037DE4" w:rsidRDefault="00037DE4" w:rsidP="00037DE4">
      <w:pPr>
        <w:pStyle w:val="Kop3"/>
      </w:pPr>
      <w:bookmarkStart w:id="7" w:name="_Toc116634189"/>
      <w:proofErr w:type="spellStart"/>
      <w:r>
        <w:t>Use</w:t>
      </w:r>
      <w:proofErr w:type="spellEnd"/>
      <w:r>
        <w:t xml:space="preserve"> cases:</w:t>
      </w:r>
      <w:bookmarkEnd w:id="7"/>
    </w:p>
    <w:p w14:paraId="49D72B52" w14:textId="5B4ABA66" w:rsidR="00037DE4" w:rsidRDefault="00037DE4" w:rsidP="00037DE4">
      <w:pPr>
        <w:pStyle w:val="Lijstalinea"/>
        <w:numPr>
          <w:ilvl w:val="0"/>
          <w:numId w:val="6"/>
        </w:numPr>
      </w:pPr>
      <w:r>
        <w:t>Wanneer een gebruiker de app opent, de eerste pagina is de homepage</w:t>
      </w:r>
    </w:p>
    <w:p w14:paraId="5CDDB7E4" w14:textId="6F6BCEE0" w:rsidR="00037DE4" w:rsidRDefault="00037DE4" w:rsidP="00037DE4">
      <w:pPr>
        <w:pStyle w:val="Lijstalinea"/>
        <w:numPr>
          <w:ilvl w:val="0"/>
          <w:numId w:val="6"/>
        </w:numPr>
      </w:pPr>
      <w:r>
        <w:t>Vanuit de homepage zal de gebruiker naar het inloggen moeten kunnen gaan</w:t>
      </w:r>
    </w:p>
    <w:p w14:paraId="15EC609D" w14:textId="49271D5D" w:rsidR="00037DE4" w:rsidRDefault="00037DE4" w:rsidP="00037DE4">
      <w:pPr>
        <w:pStyle w:val="Lijstalinea"/>
        <w:numPr>
          <w:ilvl w:val="0"/>
          <w:numId w:val="6"/>
        </w:numPr>
      </w:pPr>
      <w:r>
        <w:t>Bij het inloggen dient de gebruiker in te loggen met Google of alleen de naam</w:t>
      </w:r>
    </w:p>
    <w:p w14:paraId="7C9E42D0" w14:textId="540ADF3D" w:rsidR="00037DE4" w:rsidRDefault="00037DE4" w:rsidP="00037DE4">
      <w:pPr>
        <w:pStyle w:val="Lijstalinea"/>
        <w:numPr>
          <w:ilvl w:val="0"/>
          <w:numId w:val="6"/>
        </w:numPr>
      </w:pPr>
      <w:r>
        <w:t>Na het inloggen kan de gebruiker een bestaand spel joinen</w:t>
      </w:r>
    </w:p>
    <w:p w14:paraId="5EB3FCFC" w14:textId="596739F7" w:rsidR="00037DE4" w:rsidRDefault="00037DE4" w:rsidP="00916184">
      <w:pPr>
        <w:pStyle w:val="Lijstalinea"/>
        <w:numPr>
          <w:ilvl w:val="0"/>
          <w:numId w:val="6"/>
        </w:numPr>
      </w:pPr>
      <w:r>
        <w:t>Na het inloggen kan de gebruiker een nieuw spel aanmaken</w:t>
      </w:r>
    </w:p>
    <w:p w14:paraId="68279065" w14:textId="7D28B74E" w:rsidR="00037DE4" w:rsidRDefault="00037DE4" w:rsidP="00916184">
      <w:pPr>
        <w:pStyle w:val="Lijstalinea"/>
        <w:numPr>
          <w:ilvl w:val="0"/>
          <w:numId w:val="6"/>
        </w:numPr>
      </w:pPr>
      <w:r>
        <w:t>Na het aanmaken van een nieuw spel kom je in een queue terecht</w:t>
      </w:r>
    </w:p>
    <w:p w14:paraId="1E0D3774" w14:textId="310F150F" w:rsidR="00037DE4" w:rsidRDefault="00037DE4" w:rsidP="00916184">
      <w:pPr>
        <w:pStyle w:val="Lijstalinea"/>
        <w:numPr>
          <w:ilvl w:val="0"/>
          <w:numId w:val="6"/>
        </w:numPr>
      </w:pPr>
      <w:r>
        <w:t>In de queue kan iedereen joinen die mee wilt doen aan het spel</w:t>
      </w:r>
    </w:p>
    <w:p w14:paraId="1929C1BF" w14:textId="3B3ED3C8" w:rsidR="00037DE4" w:rsidRDefault="00037DE4" w:rsidP="00341706">
      <w:pPr>
        <w:pStyle w:val="Lijstalinea"/>
        <w:numPr>
          <w:ilvl w:val="0"/>
          <w:numId w:val="6"/>
        </w:numPr>
      </w:pPr>
      <w:r>
        <w:t>Als host zijnde kan je het spel starten</w:t>
      </w:r>
    </w:p>
    <w:p w14:paraId="79A9E144" w14:textId="5E912D3F" w:rsidR="00037DE4" w:rsidRDefault="00037DE4" w:rsidP="00037DE4">
      <w:pPr>
        <w:pStyle w:val="Lijstalinea"/>
        <w:numPr>
          <w:ilvl w:val="0"/>
          <w:numId w:val="6"/>
        </w:numPr>
      </w:pPr>
      <w:r>
        <w:t>Elke deelnemer kan de bepaalde acties uitvoeren die in het spel zitten</w:t>
      </w:r>
    </w:p>
    <w:p w14:paraId="709EDB41" w14:textId="640744BC" w:rsidR="00037DE4" w:rsidRDefault="00037DE4" w:rsidP="00037DE4">
      <w:pPr>
        <w:pStyle w:val="Kop3"/>
      </w:pPr>
      <w:bookmarkStart w:id="8" w:name="_Toc116634190"/>
      <w:proofErr w:type="spellStart"/>
      <w:r>
        <w:t>Additional</w:t>
      </w:r>
      <w:proofErr w:type="spellEnd"/>
      <w:r>
        <w:t xml:space="preserve"> </w:t>
      </w:r>
      <w:proofErr w:type="spellStart"/>
      <w:r>
        <w:t>Functionality</w:t>
      </w:r>
      <w:proofErr w:type="spellEnd"/>
      <w:r>
        <w:t>:</w:t>
      </w:r>
      <w:bookmarkEnd w:id="8"/>
    </w:p>
    <w:p w14:paraId="35C0CE40" w14:textId="5063AB74" w:rsidR="00037DE4" w:rsidRDefault="00037DE4" w:rsidP="00037DE4">
      <w:pPr>
        <w:pStyle w:val="Lijstalinea"/>
        <w:numPr>
          <w:ilvl w:val="0"/>
          <w:numId w:val="6"/>
        </w:numPr>
      </w:pPr>
      <w:r>
        <w:t>API communicatie</w:t>
      </w:r>
    </w:p>
    <w:p w14:paraId="0B87C3CC" w14:textId="393E2CAE" w:rsidR="00FD6FCE" w:rsidRDefault="00FD6FCE" w:rsidP="00FD6FCE"/>
    <w:p w14:paraId="6826D200" w14:textId="77777777" w:rsidR="00FD6FCE" w:rsidRDefault="00FD6FCE" w:rsidP="00FD6FCE">
      <w:pPr>
        <w:pStyle w:val="Kop2"/>
      </w:pPr>
      <w:bookmarkStart w:id="9" w:name="_Toc116634191"/>
      <w:r>
        <w:t>Niet functionele r</w:t>
      </w:r>
      <w:r w:rsidRPr="001C5E55">
        <w:t>equirement</w:t>
      </w:r>
      <w:r>
        <w:t>s</w:t>
      </w:r>
      <w:bookmarkEnd w:id="9"/>
    </w:p>
    <w:p w14:paraId="2144D186" w14:textId="043A1AB4" w:rsidR="00FD6FCE" w:rsidRDefault="00FD6FCE" w:rsidP="00FD6FCE">
      <w:pPr>
        <w:pStyle w:val="Kop3"/>
      </w:pPr>
      <w:bookmarkStart w:id="10" w:name="_Toc116634192"/>
      <w:r>
        <w:t>Performance:</w:t>
      </w:r>
      <w:bookmarkEnd w:id="10"/>
    </w:p>
    <w:p w14:paraId="441F1E6B" w14:textId="4F54282C" w:rsidR="00FD6FCE" w:rsidRDefault="00FD6FCE" w:rsidP="00FD6FCE">
      <w:r>
        <w:t>Het laden en schrijven van data is prioriteit, omdat het real time met elkaar communiceert is het belangrijk dat alles soepel verloopt en dus iedereen het spel goed kan spelen.</w:t>
      </w:r>
    </w:p>
    <w:p w14:paraId="6A95EEBB" w14:textId="14F47878" w:rsidR="00EB232E" w:rsidRDefault="00EB232E" w:rsidP="00FD6FCE"/>
    <w:p w14:paraId="01BE42BA" w14:textId="0C3EA3C1" w:rsidR="00EB232E" w:rsidRDefault="00EB232E" w:rsidP="00EB232E">
      <w:pPr>
        <w:pStyle w:val="Kop3"/>
      </w:pPr>
      <w:bookmarkStart w:id="11" w:name="_Toc116634193"/>
      <w:proofErr w:type="spellStart"/>
      <w:r>
        <w:t>Usability</w:t>
      </w:r>
      <w:proofErr w:type="spellEnd"/>
      <w:r>
        <w:t>:</w:t>
      </w:r>
      <w:bookmarkEnd w:id="11"/>
    </w:p>
    <w:p w14:paraId="5A1CE127" w14:textId="6176420C" w:rsidR="00EB232E" w:rsidRPr="00EB232E" w:rsidRDefault="00EB232E" w:rsidP="00EB232E">
      <w:pPr>
        <w:pStyle w:val="Lijstalinea"/>
        <w:numPr>
          <w:ilvl w:val="0"/>
          <w:numId w:val="6"/>
        </w:numPr>
      </w:pPr>
      <w:r>
        <w:t>Gebruikers kunnen inloggen of alleen hun naam invullen</w:t>
      </w:r>
    </w:p>
    <w:p w14:paraId="4D74F5DA" w14:textId="1EF0DA29" w:rsidR="00EB232E" w:rsidRDefault="00EB232E" w:rsidP="00EB232E">
      <w:pPr>
        <w:pStyle w:val="Lijstalinea"/>
        <w:numPr>
          <w:ilvl w:val="0"/>
          <w:numId w:val="6"/>
        </w:numPr>
      </w:pPr>
      <w:r>
        <w:t>Gebruikers kunnen een spel joinen en hosten</w:t>
      </w:r>
    </w:p>
    <w:p w14:paraId="18EE0FEB" w14:textId="32261728" w:rsidR="00EB232E" w:rsidRDefault="00EB232E" w:rsidP="00EB232E"/>
    <w:p w14:paraId="25ACC882" w14:textId="35C7856C" w:rsidR="00EB232E" w:rsidRDefault="00EB232E" w:rsidP="00EB232E">
      <w:pPr>
        <w:pStyle w:val="Kop3"/>
      </w:pPr>
      <w:bookmarkStart w:id="12" w:name="_Toc116634194"/>
      <w:proofErr w:type="spellStart"/>
      <w:r>
        <w:t>Reliability</w:t>
      </w:r>
      <w:proofErr w:type="spellEnd"/>
      <w:r>
        <w:t xml:space="preserve"> </w:t>
      </w:r>
      <w:proofErr w:type="spellStart"/>
      <w:r>
        <w:t>and</w:t>
      </w:r>
      <w:proofErr w:type="spellEnd"/>
      <w:r>
        <w:t xml:space="preserve"> </w:t>
      </w:r>
      <w:proofErr w:type="spellStart"/>
      <w:r>
        <w:t>Scalability</w:t>
      </w:r>
      <w:proofErr w:type="spellEnd"/>
      <w:r>
        <w:t>:</w:t>
      </w:r>
      <w:bookmarkEnd w:id="12"/>
    </w:p>
    <w:p w14:paraId="42564D69" w14:textId="12959387" w:rsidR="00EB232E" w:rsidRDefault="00EB232E" w:rsidP="00EB232E">
      <w:r>
        <w:t xml:space="preserve">Door gebruik van microservices zal de applicatie erg snel moeten zijn. Alles is netjes op gesplitst. Er komt een API voor Games informatie en </w:t>
      </w:r>
      <w:proofErr w:type="spellStart"/>
      <w:r>
        <w:t>Sessions</w:t>
      </w:r>
      <w:proofErr w:type="spellEnd"/>
      <w:r>
        <w:t xml:space="preserve">. De API van de </w:t>
      </w:r>
      <w:proofErr w:type="spellStart"/>
      <w:r>
        <w:t>Sessions</w:t>
      </w:r>
      <w:proofErr w:type="spellEnd"/>
      <w:r>
        <w:t xml:space="preserve"> zullen veel meer gebruikt worden waardoor er hier dus meer ruimte wordt voor gemaakt. De Games API wordt alleen gebruikt om spellen weer te geven.</w:t>
      </w:r>
    </w:p>
    <w:p w14:paraId="0F496987" w14:textId="0E621E76" w:rsidR="00EB232E" w:rsidRDefault="00EB232E" w:rsidP="00EB232E"/>
    <w:p w14:paraId="6537541B" w14:textId="3A0A2C98" w:rsidR="00EB232E" w:rsidRDefault="00EB232E" w:rsidP="00EB232E">
      <w:pPr>
        <w:pStyle w:val="Kop3"/>
      </w:pPr>
      <w:bookmarkStart w:id="13" w:name="_Toc116634195"/>
      <w:r>
        <w:t>Safety:</w:t>
      </w:r>
      <w:bookmarkEnd w:id="13"/>
    </w:p>
    <w:p w14:paraId="1132811C" w14:textId="62E58880" w:rsidR="001C5E55" w:rsidRPr="00065E4A" w:rsidRDefault="007E4E89">
      <w:r>
        <w:t>De gegevens van de gebruiker wanneer ingelogd zullen veilig worden opgeslagen. Ook  wanneer je een game speelt zullen deze gegevens alleen toegankelijk zijn voor de spelers die mee doen aan het spel.</w:t>
      </w:r>
      <w:r w:rsidR="00A945A5">
        <w:t xml:space="preserve"> </w:t>
      </w:r>
    </w:p>
    <w:p w14:paraId="5592AC0B" w14:textId="1EF0A68F" w:rsidR="009C6E59" w:rsidRDefault="002356D8" w:rsidP="002356D8">
      <w:pPr>
        <w:pStyle w:val="Kop1"/>
      </w:pPr>
      <w:bookmarkStart w:id="14" w:name="_Toc116634196"/>
      <w:r>
        <w:lastRenderedPageBreak/>
        <w:t>Microservice</w:t>
      </w:r>
      <w:bookmarkEnd w:id="14"/>
    </w:p>
    <w:p w14:paraId="0F5E0BD2" w14:textId="71693927" w:rsidR="002356D8" w:rsidRPr="002356D8" w:rsidRDefault="002356D8" w:rsidP="002356D8">
      <w:pPr>
        <w:rPr>
          <w:b/>
          <w:bCs/>
        </w:rPr>
      </w:pPr>
      <w:r>
        <w:t xml:space="preserve">Voor het maken van mijn project zal ik gebruik gaan maken van microservices. Ik heb hier documentatie over geschreven. </w:t>
      </w:r>
      <w:r>
        <w:rPr>
          <w:b/>
          <w:bCs/>
        </w:rPr>
        <w:t>Zie bestand.</w:t>
      </w:r>
    </w:p>
    <w:p w14:paraId="44E1A2F9" w14:textId="77777777" w:rsidR="009C6E59" w:rsidRPr="009C6E59" w:rsidRDefault="009C6E59" w:rsidP="00DF12FA"/>
    <w:p w14:paraId="6103A7B2" w14:textId="78C1FFDF" w:rsidR="00C9743D" w:rsidRPr="009227C6" w:rsidRDefault="00C9743D">
      <w:pPr>
        <w:rPr>
          <w:rStyle w:val="Hyperlink"/>
          <w:color w:val="auto"/>
          <w:u w:val="none"/>
        </w:rPr>
      </w:pPr>
      <w:r w:rsidRPr="00712716">
        <w:rPr>
          <w:rStyle w:val="Hyperlink"/>
          <w:b/>
          <w:bCs/>
        </w:rPr>
        <w:br w:type="page"/>
      </w:r>
    </w:p>
    <w:p w14:paraId="5A8933FA" w14:textId="150F8296" w:rsidR="002649D4" w:rsidRPr="00712716" w:rsidRDefault="00D0561A" w:rsidP="00C9743D">
      <w:pPr>
        <w:pStyle w:val="Kop1"/>
      </w:pPr>
      <w:bookmarkStart w:id="15" w:name="_Toc116634197"/>
      <w:r w:rsidRPr="00712716">
        <w:lastRenderedPageBreak/>
        <w:t>Backend Prog</w:t>
      </w:r>
      <w:r w:rsidR="00EA175A" w:rsidRPr="00712716">
        <w:t>ramming Framework</w:t>
      </w:r>
      <w:bookmarkEnd w:id="15"/>
    </w:p>
    <w:p w14:paraId="4FA2DBBF" w14:textId="40523E62" w:rsidR="00C9743D" w:rsidRPr="00712716" w:rsidRDefault="00B033B2" w:rsidP="00224F8A">
      <w:pPr>
        <w:pStyle w:val="Kop2"/>
      </w:pPr>
      <w:bookmarkStart w:id="16" w:name="_Toc116634198"/>
      <w:r>
        <w:t>Onderzoek</w:t>
      </w:r>
      <w:bookmarkEnd w:id="16"/>
    </w:p>
    <w:p w14:paraId="21D97739" w14:textId="3FC05DD8" w:rsidR="0010723C" w:rsidRDefault="00C80C32">
      <w:r>
        <w:t xml:space="preserve">Voor de backend ga ik onderzoek doen voor welke backend </w:t>
      </w:r>
      <w:r w:rsidR="009659F9">
        <w:t xml:space="preserve">ik ga gebruiken. Voorafgaand van het onderzoek </w:t>
      </w:r>
      <w:r w:rsidR="00B24092">
        <w:t>zit ik te twijfelen tussen Java en C#.</w:t>
      </w:r>
    </w:p>
    <w:p w14:paraId="51DCF791" w14:textId="77777777" w:rsidR="0058264F" w:rsidRDefault="0058264F"/>
    <w:p w14:paraId="211C34D3" w14:textId="5A63CE30" w:rsidR="00CE5B41" w:rsidRDefault="00B24092" w:rsidP="00B24092">
      <w:pPr>
        <w:pStyle w:val="Kop3"/>
      </w:pPr>
      <w:bookmarkStart w:id="17" w:name="_Toc116634199"/>
      <w:r>
        <w:t>Java:</w:t>
      </w:r>
      <w:bookmarkEnd w:id="17"/>
    </w:p>
    <w:p w14:paraId="41E9F342" w14:textId="5684764D" w:rsidR="00CE5B41" w:rsidRDefault="00CE5B41" w:rsidP="00CE5B41">
      <w:r w:rsidRPr="00BA6A86">
        <w:rPr>
          <w:b/>
          <w:bCs/>
        </w:rPr>
        <w:t>Java</w:t>
      </w:r>
      <w:r w:rsidRPr="00CE5B41">
        <w:t xml:space="preserve">, ontwikkeld door James </w:t>
      </w:r>
      <w:proofErr w:type="spellStart"/>
      <w:r w:rsidRPr="00CE5B41">
        <w:t>Gosling</w:t>
      </w:r>
      <w:proofErr w:type="spellEnd"/>
      <w:r w:rsidRPr="00CE5B41">
        <w:t xml:space="preserve"> in 1995, is een op klassen gebaseerde objectgeoriënteerde taal voor algemene doeleinden, die ook netwerkgericht is en weinig implementatie-afhankelijkheden heeft. Voordat </w:t>
      </w:r>
      <w:r w:rsidRPr="00BA6A86">
        <w:rPr>
          <w:b/>
          <w:bCs/>
        </w:rPr>
        <w:t>Java</w:t>
      </w:r>
      <w:r w:rsidRPr="00CE5B41">
        <w:t xml:space="preserve"> zich uitbreidde en wereldwijd een van de meest gebruikte programmeertalen werd, was het bedoeld als kleinschalige technologie die exclusief was gereserveerd voor interactieve kabel-tv. </w:t>
      </w:r>
      <w:proofErr w:type="spellStart"/>
      <w:r w:rsidRPr="00BA6A86">
        <w:rPr>
          <w:b/>
          <w:bCs/>
        </w:rPr>
        <w:t>Java's</w:t>
      </w:r>
      <w:proofErr w:type="spellEnd"/>
      <w:r w:rsidRPr="00CE5B41">
        <w:t xml:space="preserve"> beroemde paradigma en motto "Eén keer schrijven, overal uitvoeren" weerspiegelt de flexibiliteit en draagbaarheid van de taal, die inherent platform-, OS- en compileronafhankelijk is.</w:t>
      </w:r>
    </w:p>
    <w:p w14:paraId="32BB56F1" w14:textId="77777777" w:rsidR="0058264F" w:rsidRPr="00CE5B41" w:rsidRDefault="0058264F" w:rsidP="00CE5B41"/>
    <w:p w14:paraId="33816587" w14:textId="7C42935C" w:rsidR="00B24092" w:rsidRDefault="00B24092" w:rsidP="00B24092">
      <w:pPr>
        <w:pStyle w:val="Kop3"/>
      </w:pPr>
      <w:bookmarkStart w:id="18" w:name="_Toc116634200"/>
      <w:r>
        <w:t>C#:</w:t>
      </w:r>
      <w:bookmarkEnd w:id="18"/>
    </w:p>
    <w:p w14:paraId="59F473B3" w14:textId="64E2F729" w:rsidR="009A5B8F" w:rsidRDefault="009A5B8F" w:rsidP="009A5B8F">
      <w:r w:rsidRPr="00BA6A86">
        <w:rPr>
          <w:b/>
          <w:bCs/>
        </w:rPr>
        <w:t>C#</w:t>
      </w:r>
      <w:r>
        <w:t xml:space="preserve"> is een algemene, objectgeoriënteerde en componentgeoriënteerde typeveilige programmeertaal, ontwikkeld door Andres </w:t>
      </w:r>
      <w:proofErr w:type="spellStart"/>
      <w:r>
        <w:t>Hejlsberg</w:t>
      </w:r>
      <w:proofErr w:type="spellEnd"/>
      <w:r>
        <w:t xml:space="preserve"> en zijn team bij Microsoft in het jaar 2000. Deze taal draait op het .NET-platform. Het maakt ook deel uit van Microsoft Visual Studio en heeft native ondersteuning voor Windows OS-toepassingen. Moderniteit in functies en eenvoud in code zijn de twee pijlers van </w:t>
      </w:r>
      <w:r w:rsidRPr="00BA6A86">
        <w:rPr>
          <w:b/>
          <w:bCs/>
        </w:rPr>
        <w:t>C#</w:t>
      </w:r>
      <w:r>
        <w:t>-ontwerp. Het wordt continu bijgewerkt met hedendaagse elementen en maakt talrijke integraties mogelijk.</w:t>
      </w:r>
    </w:p>
    <w:p w14:paraId="411E6D5A" w14:textId="12077046" w:rsidR="00B24092" w:rsidRDefault="009A5B8F" w:rsidP="009A5B8F">
      <w:r>
        <w:t xml:space="preserve">Interessant genoeg is </w:t>
      </w:r>
      <w:r w:rsidRPr="00BA6A86">
        <w:rPr>
          <w:b/>
          <w:bCs/>
        </w:rPr>
        <w:t>C#</w:t>
      </w:r>
      <w:r>
        <w:t xml:space="preserve"> oorspronkelijk ontwikkeld als het antwoord van Microsoft op Java vanwege de toenemende populariteit van Java aan het einde van de millennia.</w:t>
      </w:r>
    </w:p>
    <w:p w14:paraId="6C86B708" w14:textId="4AD60A85" w:rsidR="00B24092" w:rsidRDefault="00B24092" w:rsidP="00B24092"/>
    <w:p w14:paraId="014CBC6A" w14:textId="77777777" w:rsidR="00E04CF0" w:rsidRDefault="00AF5CF9" w:rsidP="00E04CF0">
      <w:pPr>
        <w:pStyle w:val="Kop3"/>
      </w:pPr>
      <w:bookmarkStart w:id="19" w:name="_Toc116634201"/>
      <w:r>
        <w:t>Vergelijken</w:t>
      </w:r>
      <w:bookmarkEnd w:id="19"/>
    </w:p>
    <w:p w14:paraId="203C37BA" w14:textId="77777777" w:rsidR="00FA276D" w:rsidRDefault="00924232" w:rsidP="00E04CF0">
      <w:r>
        <w:t xml:space="preserve">Van wat ik lees over heel het internet, is dat </w:t>
      </w:r>
      <w:r w:rsidRPr="00BA6A86">
        <w:rPr>
          <w:b/>
          <w:bCs/>
        </w:rPr>
        <w:t>C#</w:t>
      </w:r>
      <w:r>
        <w:t xml:space="preserve">, als het gaat om game development liever gekozen wordt. </w:t>
      </w:r>
      <w:r w:rsidRPr="00BA6A86">
        <w:rPr>
          <w:b/>
          <w:bCs/>
        </w:rPr>
        <w:t>Java</w:t>
      </w:r>
      <w:r>
        <w:t xml:space="preserve"> daarin tegen kan ook gebruikt worden (kijk naar </w:t>
      </w:r>
      <w:proofErr w:type="spellStart"/>
      <w:r>
        <w:t>Minecraft</w:t>
      </w:r>
      <w:proofErr w:type="spellEnd"/>
      <w:r w:rsidR="00FA276D">
        <w:t>).</w:t>
      </w:r>
    </w:p>
    <w:p w14:paraId="4BEA8F3F" w14:textId="77777777" w:rsidR="00FA276D" w:rsidRDefault="00FA276D" w:rsidP="00E04CF0"/>
    <w:p w14:paraId="61E0557E" w14:textId="77777777" w:rsidR="00FA276D" w:rsidRDefault="00FA276D" w:rsidP="00FA276D">
      <w:pPr>
        <w:pStyle w:val="Kop3"/>
      </w:pPr>
      <w:bookmarkStart w:id="20" w:name="_Toc116634202"/>
      <w:r>
        <w:t>Conclusie</w:t>
      </w:r>
      <w:bookmarkEnd w:id="20"/>
    </w:p>
    <w:p w14:paraId="2AB298AA" w14:textId="46DCE805" w:rsidR="00AF16DF" w:rsidRDefault="00BB646B" w:rsidP="00744480">
      <w:r>
        <w:t>Aangezien ik C# al ken en Java niet de meest gebruikte taal meer is de laatste tijd, ga ik gebruik maken van C#. Dit doe ik om hier mijn kennis van te verbreden</w:t>
      </w:r>
      <w:r w:rsidR="00735E4B">
        <w:t xml:space="preserve"> en denk hier in de toekomst meer te maken mee ga krijgen.</w:t>
      </w:r>
    </w:p>
    <w:p w14:paraId="6DD98086" w14:textId="77777777" w:rsidR="00AF16DF" w:rsidRDefault="00AF16DF" w:rsidP="00744480"/>
    <w:p w14:paraId="73BF6AD0" w14:textId="209777BE" w:rsidR="001D7750" w:rsidRPr="00712716" w:rsidRDefault="001D7750" w:rsidP="00744480">
      <w:r w:rsidRPr="00712716">
        <w:br w:type="page"/>
      </w:r>
    </w:p>
    <w:p w14:paraId="67C42491" w14:textId="357EA2ED" w:rsidR="00EA175A" w:rsidRPr="00712716" w:rsidRDefault="00EA175A" w:rsidP="00EA175A">
      <w:pPr>
        <w:pStyle w:val="Kop1"/>
      </w:pPr>
      <w:bookmarkStart w:id="21" w:name="_Toc116634203"/>
      <w:proofErr w:type="spellStart"/>
      <w:r w:rsidRPr="00712716">
        <w:lastRenderedPageBreak/>
        <w:t>Frontend</w:t>
      </w:r>
      <w:proofErr w:type="spellEnd"/>
      <w:r w:rsidRPr="00712716">
        <w:t xml:space="preserve"> Programming Framework</w:t>
      </w:r>
      <w:bookmarkEnd w:id="21"/>
    </w:p>
    <w:p w14:paraId="67F67991" w14:textId="636EC7FA" w:rsidR="0010723C" w:rsidRDefault="0010723C" w:rsidP="0010723C">
      <w:pPr>
        <w:pStyle w:val="Kop2"/>
      </w:pPr>
      <w:bookmarkStart w:id="22" w:name="_Toc116634204"/>
      <w:r>
        <w:t>Onderzoek</w:t>
      </w:r>
      <w:bookmarkEnd w:id="22"/>
    </w:p>
    <w:p w14:paraId="2BFAA806" w14:textId="15C128DA" w:rsidR="004868ED" w:rsidRPr="004868ED" w:rsidRDefault="004868ED" w:rsidP="004868ED">
      <w:r>
        <w:t xml:space="preserve">Ik zit te twijfelen tussen </w:t>
      </w:r>
      <w:proofErr w:type="spellStart"/>
      <w:r>
        <w:t>Angular</w:t>
      </w:r>
      <w:proofErr w:type="spellEnd"/>
      <w:r>
        <w:t xml:space="preserve"> en </w:t>
      </w:r>
      <w:proofErr w:type="spellStart"/>
      <w:r>
        <w:t>VueJS</w:t>
      </w:r>
      <w:proofErr w:type="spellEnd"/>
      <w:r>
        <w:t xml:space="preserve">. Beide heb ik ze niet tot weinig gebruikt. </w:t>
      </w:r>
      <w:proofErr w:type="spellStart"/>
      <w:r>
        <w:t>Angular</w:t>
      </w:r>
      <w:proofErr w:type="spellEnd"/>
      <w:r>
        <w:t xml:space="preserve"> nog helemaal niet, </w:t>
      </w:r>
      <w:proofErr w:type="spellStart"/>
      <w:r>
        <w:t>VueJS</w:t>
      </w:r>
      <w:proofErr w:type="spellEnd"/>
      <w:r>
        <w:t xml:space="preserve"> vorig semester met de proftaak. </w:t>
      </w:r>
    </w:p>
    <w:p w14:paraId="750D61C9" w14:textId="77D6215F" w:rsidR="004868ED" w:rsidRPr="004868ED" w:rsidRDefault="000E64BA" w:rsidP="004868ED">
      <w:pPr>
        <w:pStyle w:val="Kop3"/>
      </w:pPr>
      <w:bookmarkStart w:id="23" w:name="_Toc116634205"/>
      <w:proofErr w:type="spellStart"/>
      <w:r>
        <w:t>Angular</w:t>
      </w:r>
      <w:bookmarkEnd w:id="23"/>
      <w:proofErr w:type="spellEnd"/>
    </w:p>
    <w:p w14:paraId="2D65D247" w14:textId="4765F402" w:rsidR="00D02902" w:rsidRPr="004868ED" w:rsidRDefault="004868ED" w:rsidP="004868ED">
      <w:r>
        <w:rPr>
          <w:noProof/>
        </w:rPr>
        <w:drawing>
          <wp:inline distT="0" distB="0" distL="0" distR="0" wp14:anchorId="6648F389" wp14:editId="54DC773C">
            <wp:extent cx="5760720" cy="1810385"/>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2"/>
                    <a:stretch>
                      <a:fillRect/>
                    </a:stretch>
                  </pic:blipFill>
                  <pic:spPr>
                    <a:xfrm>
                      <a:off x="0" y="0"/>
                      <a:ext cx="5760720" cy="1810385"/>
                    </a:xfrm>
                    <a:prstGeom prst="rect">
                      <a:avLst/>
                    </a:prstGeom>
                  </pic:spPr>
                </pic:pic>
              </a:graphicData>
            </a:graphic>
          </wp:inline>
        </w:drawing>
      </w:r>
    </w:p>
    <w:p w14:paraId="0D59E9CC" w14:textId="6FEAB67F" w:rsidR="000E64BA" w:rsidRDefault="000E64BA" w:rsidP="000E64BA">
      <w:pPr>
        <w:pStyle w:val="Kop3"/>
      </w:pPr>
      <w:bookmarkStart w:id="24" w:name="_Toc116634206"/>
      <w:proofErr w:type="spellStart"/>
      <w:r>
        <w:t>VueJ</w:t>
      </w:r>
      <w:r w:rsidR="00E5205F">
        <w:t>s</w:t>
      </w:r>
      <w:bookmarkEnd w:id="24"/>
      <w:proofErr w:type="spellEnd"/>
    </w:p>
    <w:p w14:paraId="5E5A443B" w14:textId="6F5CF761" w:rsidR="004868ED" w:rsidRPr="004868ED" w:rsidRDefault="004868ED" w:rsidP="004868ED">
      <w:r>
        <w:rPr>
          <w:noProof/>
        </w:rPr>
        <w:drawing>
          <wp:inline distT="0" distB="0" distL="0" distR="0" wp14:anchorId="5C8B2CE9" wp14:editId="48B019C3">
            <wp:extent cx="5760720" cy="1638935"/>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3"/>
                    <a:stretch>
                      <a:fillRect/>
                    </a:stretch>
                  </pic:blipFill>
                  <pic:spPr>
                    <a:xfrm>
                      <a:off x="0" y="0"/>
                      <a:ext cx="5760720" cy="1638935"/>
                    </a:xfrm>
                    <a:prstGeom prst="rect">
                      <a:avLst/>
                    </a:prstGeom>
                  </pic:spPr>
                </pic:pic>
              </a:graphicData>
            </a:graphic>
          </wp:inline>
        </w:drawing>
      </w:r>
    </w:p>
    <w:p w14:paraId="56A5D966" w14:textId="2E48FF79" w:rsidR="000E64BA" w:rsidRDefault="000E64BA" w:rsidP="000E64BA">
      <w:pPr>
        <w:pStyle w:val="Kop3"/>
      </w:pPr>
      <w:bookmarkStart w:id="25" w:name="_Toc116634207"/>
      <w:r>
        <w:t>Conclusie</w:t>
      </w:r>
      <w:bookmarkEnd w:id="25"/>
    </w:p>
    <w:p w14:paraId="43EA6EA5" w14:textId="4D480527" w:rsidR="00FD40A3" w:rsidRDefault="004868ED" w:rsidP="00FD40A3">
      <w:r>
        <w:t xml:space="preserve">Ik vind dat ik </w:t>
      </w:r>
      <w:proofErr w:type="spellStart"/>
      <w:r>
        <w:t>VueJ</w:t>
      </w:r>
      <w:r w:rsidR="00E95CC0">
        <w:t>s</w:t>
      </w:r>
      <w:proofErr w:type="spellEnd"/>
      <w:r w:rsidR="00E95CC0">
        <w:t xml:space="preserve"> </w:t>
      </w:r>
      <w:r>
        <w:t xml:space="preserve">niet goed genoeg ken om te zeggen dat ik het helemaal onder de knie heb. Mijn keuze wordt daarom dus ook </w:t>
      </w:r>
      <w:proofErr w:type="spellStart"/>
      <w:r>
        <w:t>VueJ</w:t>
      </w:r>
      <w:r w:rsidR="00E95CC0">
        <w:t>s</w:t>
      </w:r>
      <w:proofErr w:type="spellEnd"/>
      <w:r w:rsidR="00D02902">
        <w:t xml:space="preserve">. </w:t>
      </w:r>
      <w:r w:rsidR="001771F8">
        <w:t xml:space="preserve">Ook omdat je bij </w:t>
      </w:r>
      <w:proofErr w:type="spellStart"/>
      <w:r w:rsidR="001771F8">
        <w:t>VueJ</w:t>
      </w:r>
      <w:r w:rsidR="00E95CC0">
        <w:t>s</w:t>
      </w:r>
      <w:proofErr w:type="spellEnd"/>
      <w:r w:rsidR="001771F8">
        <w:t xml:space="preserve"> alles zelf kan inrichten, </w:t>
      </w:r>
      <w:proofErr w:type="spellStart"/>
      <w:r w:rsidR="00E95CC0">
        <w:t>Angular</w:t>
      </w:r>
      <w:proofErr w:type="spellEnd"/>
      <w:r w:rsidR="001771F8">
        <w:t xml:space="preserve"> zit je vast aan een structuur.</w:t>
      </w:r>
    </w:p>
    <w:p w14:paraId="45AE65F8" w14:textId="4E8AC019" w:rsidR="00E95CC0" w:rsidRDefault="00E95CC0" w:rsidP="00FD40A3"/>
    <w:p w14:paraId="3BF8533A" w14:textId="18F72061" w:rsidR="00E95CC0" w:rsidRDefault="00E95CC0" w:rsidP="00FD40A3">
      <w:r>
        <w:t xml:space="preserve">Ik ga </w:t>
      </w:r>
      <w:proofErr w:type="spellStart"/>
      <w:r>
        <w:t>Vite</w:t>
      </w:r>
      <w:proofErr w:type="spellEnd"/>
      <w:r>
        <w:t xml:space="preserve"> + </w:t>
      </w:r>
      <w:proofErr w:type="spellStart"/>
      <w:r>
        <w:t>VueJs</w:t>
      </w:r>
      <w:proofErr w:type="spellEnd"/>
      <w:r w:rsidR="00525EFE">
        <w:t xml:space="preserve">, </w:t>
      </w:r>
      <w:proofErr w:type="spellStart"/>
      <w:r w:rsidR="00525EFE">
        <w:t>Vite</w:t>
      </w:r>
      <w:proofErr w:type="spellEnd"/>
      <w:r w:rsidR="00525EFE">
        <w:t xml:space="preserve"> is een </w:t>
      </w:r>
      <w:proofErr w:type="spellStart"/>
      <w:r w:rsidR="00525EFE">
        <w:t>frontend</w:t>
      </w:r>
      <w:proofErr w:type="spellEnd"/>
      <w:r w:rsidR="00525EFE">
        <w:t xml:space="preserve"> </w:t>
      </w:r>
      <w:proofErr w:type="spellStart"/>
      <w:r w:rsidR="00525EFE">
        <w:t>tooling</w:t>
      </w:r>
      <w:proofErr w:type="spellEnd"/>
      <w:r w:rsidR="00525EFE">
        <w:t xml:space="preserve"> dat erg snel is. </w:t>
      </w:r>
      <w:proofErr w:type="spellStart"/>
      <w:r w:rsidR="00525EFE">
        <w:t>Vite</w:t>
      </w:r>
      <w:proofErr w:type="spellEnd"/>
      <w:r w:rsidR="00525EFE">
        <w:t xml:space="preserve"> kan met verschillende </w:t>
      </w:r>
      <w:proofErr w:type="spellStart"/>
      <w:r w:rsidR="00525EFE">
        <w:t>frameworks</w:t>
      </w:r>
      <w:proofErr w:type="spellEnd"/>
      <w:r w:rsidR="00525EFE">
        <w:t xml:space="preserve"> gebruikt worden waaronder </w:t>
      </w:r>
      <w:proofErr w:type="spellStart"/>
      <w:r w:rsidR="00525EFE">
        <w:t>ReactJS</w:t>
      </w:r>
      <w:proofErr w:type="spellEnd"/>
      <w:r w:rsidR="00525EFE">
        <w:t xml:space="preserve"> en </w:t>
      </w:r>
      <w:proofErr w:type="spellStart"/>
      <w:r w:rsidR="00525EFE">
        <w:t>VueJs</w:t>
      </w:r>
      <w:proofErr w:type="spellEnd"/>
      <w:r w:rsidR="00525EFE">
        <w:t xml:space="preserve">. Ik ga het dus samen gebruiken met </w:t>
      </w:r>
      <w:proofErr w:type="spellStart"/>
      <w:r w:rsidR="00525EFE">
        <w:t>VueJs</w:t>
      </w:r>
      <w:proofErr w:type="spellEnd"/>
      <w:r w:rsidR="00525EFE">
        <w:t xml:space="preserve">. </w:t>
      </w:r>
    </w:p>
    <w:p w14:paraId="07E34F5E" w14:textId="28015CDF" w:rsidR="00FD40A3" w:rsidRDefault="00FD40A3" w:rsidP="00FD40A3">
      <w:pPr>
        <w:rPr>
          <w:b/>
          <w:bCs/>
        </w:rPr>
      </w:pPr>
      <w:r>
        <w:rPr>
          <w:b/>
          <w:bCs/>
        </w:rPr>
        <w:t xml:space="preserve">Bron: </w:t>
      </w:r>
      <w:hyperlink r:id="rId14" w:history="1">
        <w:r w:rsidRPr="00FD40A3">
          <w:rPr>
            <w:rStyle w:val="Hyperlink"/>
          </w:rPr>
          <w:t>https://hackr.io/blog/best-javascript-frameworks</w:t>
        </w:r>
      </w:hyperlink>
    </w:p>
    <w:p w14:paraId="0E425A94" w14:textId="77777777" w:rsidR="00BD5297" w:rsidRDefault="00BD5297">
      <w:r>
        <w:br w:type="page"/>
      </w:r>
    </w:p>
    <w:p w14:paraId="526D4521" w14:textId="77777777" w:rsidR="00BD5297" w:rsidRDefault="00BD5297" w:rsidP="00BD5297">
      <w:pPr>
        <w:pStyle w:val="Kop1"/>
      </w:pPr>
      <w:bookmarkStart w:id="26" w:name="_Toc116634208"/>
      <w:r>
        <w:lastRenderedPageBreak/>
        <w:t>Microservices</w:t>
      </w:r>
      <w:bookmarkEnd w:id="26"/>
    </w:p>
    <w:p w14:paraId="501B3D98" w14:textId="77777777" w:rsidR="000C2802" w:rsidRDefault="00074AB4" w:rsidP="00BD5297">
      <w:r>
        <w:t>De microservices ga ik opzetten doormiddel van Docker. Docker maakt images aan die je kan runnen op elk OS. Met “</w:t>
      </w:r>
      <w:proofErr w:type="spellStart"/>
      <w:r>
        <w:t>docker</w:t>
      </w:r>
      <w:proofErr w:type="spellEnd"/>
      <w:r>
        <w:t xml:space="preserve"> </w:t>
      </w:r>
      <w:proofErr w:type="spellStart"/>
      <w:r>
        <w:t>compose</w:t>
      </w:r>
      <w:proofErr w:type="spellEnd"/>
      <w:r>
        <w:t>” kan je meerdere images tegelijkertijd aanzetten. Op deze manier heb je al een microservice staan. Het enigste wat je dan nog moet doen is alle images met elkaar laten communiceren.</w:t>
      </w:r>
    </w:p>
    <w:p w14:paraId="43C8A4D7" w14:textId="77777777" w:rsidR="000C2802" w:rsidRDefault="000C2802" w:rsidP="00BD5297"/>
    <w:p w14:paraId="50AE233F" w14:textId="77777777" w:rsidR="005333A6" w:rsidRDefault="000C2802" w:rsidP="00BD5297">
      <w:r>
        <w:t>Voor meer informatie. Zie het document over Microservices.</w:t>
      </w:r>
    </w:p>
    <w:p w14:paraId="451921E6" w14:textId="77777777" w:rsidR="005333A6" w:rsidRDefault="005333A6">
      <w:r>
        <w:br w:type="page"/>
      </w:r>
    </w:p>
    <w:p w14:paraId="0BB841B6" w14:textId="77777777" w:rsidR="005333A6" w:rsidRDefault="005333A6" w:rsidP="005333A6">
      <w:pPr>
        <w:pStyle w:val="Kop1"/>
      </w:pPr>
      <w:bookmarkStart w:id="27" w:name="_Toc116634209"/>
      <w:r>
        <w:lastRenderedPageBreak/>
        <w:t>User Stories</w:t>
      </w:r>
      <w:bookmarkEnd w:id="27"/>
    </w:p>
    <w:p w14:paraId="024FD632" w14:textId="77777777" w:rsidR="00B733B1" w:rsidRDefault="00B733B1" w:rsidP="00B733B1">
      <w:r>
        <w:t>Soms heb je wel eens het probleem op het terras, geen speelkaarten mee genomen. Daarvoor kunnen gebruikers die willen kaarten mijn app gebruiken. Je komt in een game hub, waar je alle spellen hebt. Gebruikers kunnen dan een spel gaan spelen met anders.</w:t>
      </w:r>
    </w:p>
    <w:p w14:paraId="4BD8FEED" w14:textId="77777777" w:rsidR="00B733B1" w:rsidRDefault="00B733B1" w:rsidP="00B733B1"/>
    <w:p w14:paraId="5EB89DDE" w14:textId="77777777" w:rsidR="00B733B1" w:rsidRDefault="00B733B1" w:rsidP="00B733B1">
      <w:r>
        <w:t>1. Als persoon die kaartspellen wilt spelen wil ik een overzicht krijgen van kaartspellen zodat ik er uiteindelijk een kan kiezen om te spelen.</w:t>
      </w:r>
    </w:p>
    <w:p w14:paraId="6B8D4156" w14:textId="77777777" w:rsidR="00B733B1" w:rsidRDefault="00B733B1" w:rsidP="00B733B1">
      <w:pPr>
        <w:rPr>
          <w:b/>
          <w:bCs/>
        </w:rPr>
      </w:pPr>
      <w:r>
        <w:rPr>
          <w:b/>
          <w:bCs/>
        </w:rPr>
        <w:t>Acceptatiecriteria</w:t>
      </w:r>
    </w:p>
    <w:p w14:paraId="25106B77" w14:textId="77777777" w:rsidR="00B733B1" w:rsidRDefault="00B733B1" w:rsidP="00B733B1">
      <w:pPr>
        <w:pStyle w:val="Lijstalinea"/>
        <w:numPr>
          <w:ilvl w:val="0"/>
          <w:numId w:val="1"/>
        </w:numPr>
      </w:pPr>
      <w:r>
        <w:t>Ik zie een lijst van spellen die beschikbaar zijn</w:t>
      </w:r>
    </w:p>
    <w:p w14:paraId="01F78B60" w14:textId="77777777" w:rsidR="00B733B1" w:rsidRDefault="00B733B1" w:rsidP="00B733B1">
      <w:pPr>
        <w:pStyle w:val="Lijstalinea"/>
        <w:numPr>
          <w:ilvl w:val="0"/>
          <w:numId w:val="1"/>
        </w:numPr>
      </w:pPr>
      <w:r>
        <w:t>Ik zie per spel de moeilijkheid, naam, mix/max spelers</w:t>
      </w:r>
    </w:p>
    <w:p w14:paraId="10AA9EDF" w14:textId="77777777" w:rsidR="00B733B1" w:rsidRDefault="00B733B1" w:rsidP="00B733B1">
      <w:pPr>
        <w:pStyle w:val="Lijstalinea"/>
        <w:numPr>
          <w:ilvl w:val="0"/>
          <w:numId w:val="1"/>
        </w:numPr>
      </w:pPr>
      <w:r>
        <w:t>Ik moet op een spel kunnen klikken om vervolgens door te gaan</w:t>
      </w:r>
    </w:p>
    <w:p w14:paraId="7C9D7EF1" w14:textId="77777777" w:rsidR="00B733B1" w:rsidRDefault="00B733B1" w:rsidP="00B733B1"/>
    <w:p w14:paraId="411BE1A8" w14:textId="77777777" w:rsidR="00B733B1" w:rsidRDefault="00B733B1" w:rsidP="00B733B1">
      <w:r>
        <w:t>2. Als persoon die kaartspellen wilt spelen moet ik een spel kunnen joinen zodat je tegen andere gebruikers kan spelen</w:t>
      </w:r>
    </w:p>
    <w:p w14:paraId="65ACB87B" w14:textId="77777777" w:rsidR="00B733B1" w:rsidRDefault="00B733B1" w:rsidP="00B733B1">
      <w:pPr>
        <w:rPr>
          <w:b/>
          <w:bCs/>
        </w:rPr>
      </w:pPr>
      <w:r>
        <w:rPr>
          <w:b/>
          <w:bCs/>
        </w:rPr>
        <w:t>Acceptatiecriteria</w:t>
      </w:r>
    </w:p>
    <w:p w14:paraId="2E2E2758" w14:textId="77777777" w:rsidR="00B733B1" w:rsidRDefault="00B733B1" w:rsidP="00B733B1">
      <w:pPr>
        <w:pStyle w:val="Lijstalinea"/>
        <w:numPr>
          <w:ilvl w:val="0"/>
          <w:numId w:val="1"/>
        </w:numPr>
      </w:pPr>
      <w:r>
        <w:t>Ik kom een queue terecht waarin andere spelers kunnen joinen</w:t>
      </w:r>
    </w:p>
    <w:p w14:paraId="3BA81A95" w14:textId="77777777" w:rsidR="00B733B1" w:rsidRDefault="00B733B1" w:rsidP="00B733B1">
      <w:pPr>
        <w:pStyle w:val="Lijstalinea"/>
        <w:numPr>
          <w:ilvl w:val="0"/>
          <w:numId w:val="1"/>
        </w:numPr>
      </w:pPr>
      <w:r>
        <w:t>Je ziet de spelers die mee doen aan het spel</w:t>
      </w:r>
    </w:p>
    <w:p w14:paraId="3B10A823" w14:textId="77777777" w:rsidR="00B733B1" w:rsidRDefault="00B733B1" w:rsidP="00B733B1">
      <w:pPr>
        <w:pStyle w:val="Lijstalinea"/>
        <w:numPr>
          <w:ilvl w:val="0"/>
          <w:numId w:val="1"/>
        </w:numPr>
      </w:pPr>
      <w:r>
        <w:t xml:space="preserve">Je ziet de </w:t>
      </w:r>
      <w:proofErr w:type="spellStart"/>
      <w:r>
        <w:t>gamepin</w:t>
      </w:r>
      <w:proofErr w:type="spellEnd"/>
      <w:r>
        <w:t xml:space="preserve"> van het huidige spel</w:t>
      </w:r>
    </w:p>
    <w:p w14:paraId="090F10AC" w14:textId="77777777" w:rsidR="00B733B1" w:rsidRDefault="00B733B1" w:rsidP="00B733B1">
      <w:pPr>
        <w:pStyle w:val="Lijstalinea"/>
        <w:numPr>
          <w:ilvl w:val="0"/>
          <w:numId w:val="1"/>
        </w:numPr>
      </w:pPr>
      <w:r>
        <w:t>Als host kan je het spel starten</w:t>
      </w:r>
    </w:p>
    <w:p w14:paraId="21FF54AD" w14:textId="77777777" w:rsidR="00B733B1" w:rsidRPr="002612E0" w:rsidRDefault="00B733B1" w:rsidP="00B733B1">
      <w:pPr>
        <w:pStyle w:val="Lijstalinea"/>
        <w:numPr>
          <w:ilvl w:val="0"/>
          <w:numId w:val="1"/>
        </w:numPr>
      </w:pPr>
      <w:r>
        <w:t>Als deelnemer kan je niet starten, wel wachten</w:t>
      </w:r>
    </w:p>
    <w:p w14:paraId="07B5E87A" w14:textId="3ED4FB44" w:rsidR="00264FB6" w:rsidRPr="00FD40A3" w:rsidRDefault="00264FB6" w:rsidP="005333A6">
      <w:r>
        <w:br w:type="page"/>
      </w:r>
    </w:p>
    <w:p w14:paraId="0F58BFAF" w14:textId="68663BA7" w:rsidR="002356D8" w:rsidRDefault="00B24B18" w:rsidP="00234B22">
      <w:pPr>
        <w:pStyle w:val="Kop1"/>
      </w:pPr>
      <w:bookmarkStart w:id="28" w:name="_Toc116634210"/>
      <w:r>
        <w:lastRenderedPageBreak/>
        <w:t>Samenvatting</w:t>
      </w:r>
      <w:bookmarkEnd w:id="28"/>
    </w:p>
    <w:p w14:paraId="350B5F51" w14:textId="1941B07A" w:rsidR="00234B22" w:rsidRPr="00234B22" w:rsidRDefault="00234B22" w:rsidP="00234B22">
      <w:r>
        <w:t xml:space="preserve">Dus, ik ga een </w:t>
      </w:r>
      <w:proofErr w:type="spellStart"/>
      <w:r>
        <w:t>CardGame</w:t>
      </w:r>
      <w:proofErr w:type="spellEnd"/>
      <w:r>
        <w:t xml:space="preserve"> Web Applicatie maken. Die ga ik maken doormiddel van </w:t>
      </w:r>
      <w:r w:rsidR="006D4148">
        <w:t xml:space="preserve">C# </w:t>
      </w:r>
      <w:r>
        <w:t>als ba</w:t>
      </w:r>
      <w:r w:rsidR="00FB018F">
        <w:t>ckend</w:t>
      </w:r>
      <w:r>
        <w:t xml:space="preserve">. Als front-end </w:t>
      </w:r>
      <w:proofErr w:type="spellStart"/>
      <w:r>
        <w:t>framework</w:t>
      </w:r>
      <w:proofErr w:type="spellEnd"/>
      <w:r>
        <w:t xml:space="preserve"> ga ik </w:t>
      </w:r>
      <w:proofErr w:type="spellStart"/>
      <w:r>
        <w:t>VueJS</w:t>
      </w:r>
      <w:proofErr w:type="spellEnd"/>
      <w:r>
        <w:t xml:space="preserve"> gebruiken. Dit allemaal ga opzetten met de microservice </w:t>
      </w:r>
      <w:r w:rsidR="00F8401A">
        <w:t>architectuur</w:t>
      </w:r>
      <w:r>
        <w:t>.</w:t>
      </w:r>
    </w:p>
    <w:sectPr w:rsidR="00234B22" w:rsidRPr="00234B22" w:rsidSect="009E5C1A">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2A989" w14:textId="77777777" w:rsidR="00DA00B1" w:rsidRDefault="00DA00B1" w:rsidP="00E0073D">
      <w:pPr>
        <w:spacing w:after="0" w:line="240" w:lineRule="auto"/>
      </w:pPr>
      <w:r>
        <w:separator/>
      </w:r>
    </w:p>
  </w:endnote>
  <w:endnote w:type="continuationSeparator" w:id="0">
    <w:p w14:paraId="6F72E449" w14:textId="77777777" w:rsidR="00DA00B1" w:rsidRDefault="00DA00B1" w:rsidP="00E00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AF7F3" w14:textId="0D53B454" w:rsidR="009E5C1A" w:rsidRDefault="00A02C81" w:rsidP="009E5C1A">
    <w:pPr>
      <w:pStyle w:val="Ondertitel"/>
      <w:rPr>
        <w:lang w:val="en-US"/>
      </w:rPr>
    </w:pPr>
    <w:r w:rsidRPr="00A02C81">
      <w:rPr>
        <w:lang w:val="en-US"/>
      </w:rPr>
      <w:t>Brett Mulder</w:t>
    </w:r>
  </w:p>
  <w:p w14:paraId="7F96EDF4" w14:textId="2812C0C8" w:rsidR="00E0073D" w:rsidRPr="00E0073D" w:rsidRDefault="00701A09" w:rsidP="009E5C1A">
    <w:pPr>
      <w:pStyle w:val="Ondertitel"/>
      <w:rPr>
        <w:lang w:val="en-US"/>
      </w:rPr>
    </w:pPr>
    <w:r>
      <w:rPr>
        <w:lang w:val="en-US"/>
      </w:rPr>
      <w:t>29-08-2022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62F95" w14:textId="77777777" w:rsidR="00DA00B1" w:rsidRDefault="00DA00B1" w:rsidP="00E0073D">
      <w:pPr>
        <w:spacing w:after="0" w:line="240" w:lineRule="auto"/>
      </w:pPr>
      <w:r>
        <w:separator/>
      </w:r>
    </w:p>
  </w:footnote>
  <w:footnote w:type="continuationSeparator" w:id="0">
    <w:p w14:paraId="34E42927" w14:textId="77777777" w:rsidR="00DA00B1" w:rsidRDefault="00DA00B1" w:rsidP="00E00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2F83"/>
    <w:multiLevelType w:val="hybridMultilevel"/>
    <w:tmpl w:val="BDE0AB00"/>
    <w:lvl w:ilvl="0" w:tplc="671AA5D0">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D160B3"/>
    <w:multiLevelType w:val="hybridMultilevel"/>
    <w:tmpl w:val="BA40CEB0"/>
    <w:lvl w:ilvl="0" w:tplc="671AA5D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90D69A2"/>
    <w:multiLevelType w:val="hybridMultilevel"/>
    <w:tmpl w:val="E18C5586"/>
    <w:lvl w:ilvl="0" w:tplc="48AEA09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F4E1CE9"/>
    <w:multiLevelType w:val="hybridMultilevel"/>
    <w:tmpl w:val="E3908E34"/>
    <w:lvl w:ilvl="0" w:tplc="DAF4837E">
      <w:start w:val="1"/>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36EC41A9"/>
    <w:multiLevelType w:val="hybridMultilevel"/>
    <w:tmpl w:val="B6E2854A"/>
    <w:lvl w:ilvl="0" w:tplc="671AA5D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E3E6915"/>
    <w:multiLevelType w:val="hybridMultilevel"/>
    <w:tmpl w:val="831E9680"/>
    <w:lvl w:ilvl="0" w:tplc="E4A2BD3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FBE0459"/>
    <w:multiLevelType w:val="hybridMultilevel"/>
    <w:tmpl w:val="8B7452DA"/>
    <w:lvl w:ilvl="0" w:tplc="671AA5D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1D50E04"/>
    <w:multiLevelType w:val="hybridMultilevel"/>
    <w:tmpl w:val="3B20ADFE"/>
    <w:lvl w:ilvl="0" w:tplc="15D0192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26910CB"/>
    <w:multiLevelType w:val="hybridMultilevel"/>
    <w:tmpl w:val="570835F4"/>
    <w:lvl w:ilvl="0" w:tplc="3DF41732">
      <w:start w:val="1"/>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9" w15:restartNumberingAfterBreak="0">
    <w:nsid w:val="75296D78"/>
    <w:multiLevelType w:val="hybridMultilevel"/>
    <w:tmpl w:val="E2E4D226"/>
    <w:lvl w:ilvl="0" w:tplc="AB9AD42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A7B1975"/>
    <w:multiLevelType w:val="hybridMultilevel"/>
    <w:tmpl w:val="9C5A9F9E"/>
    <w:lvl w:ilvl="0" w:tplc="AC2EE80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E170F8C"/>
    <w:multiLevelType w:val="hybridMultilevel"/>
    <w:tmpl w:val="808AB122"/>
    <w:lvl w:ilvl="0" w:tplc="671AA5D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F245646"/>
    <w:multiLevelType w:val="hybridMultilevel"/>
    <w:tmpl w:val="5F7C7B34"/>
    <w:lvl w:ilvl="0" w:tplc="72988AD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532958399">
    <w:abstractNumId w:val="10"/>
  </w:num>
  <w:num w:numId="2" w16cid:durableId="777792788">
    <w:abstractNumId w:val="2"/>
  </w:num>
  <w:num w:numId="3" w16cid:durableId="1092048101">
    <w:abstractNumId w:val="0"/>
  </w:num>
  <w:num w:numId="4" w16cid:durableId="1815947596">
    <w:abstractNumId w:val="5"/>
  </w:num>
  <w:num w:numId="5" w16cid:durableId="679435444">
    <w:abstractNumId w:val="12"/>
  </w:num>
  <w:num w:numId="6" w16cid:durableId="1589802604">
    <w:abstractNumId w:val="3"/>
  </w:num>
  <w:num w:numId="7" w16cid:durableId="2069495811">
    <w:abstractNumId w:val="8"/>
  </w:num>
  <w:num w:numId="8" w16cid:durableId="576984575">
    <w:abstractNumId w:val="7"/>
  </w:num>
  <w:num w:numId="9" w16cid:durableId="625889307">
    <w:abstractNumId w:val="9"/>
  </w:num>
  <w:num w:numId="10" w16cid:durableId="1002782691">
    <w:abstractNumId w:val="6"/>
  </w:num>
  <w:num w:numId="11" w16cid:durableId="958610460">
    <w:abstractNumId w:val="11"/>
  </w:num>
  <w:num w:numId="12" w16cid:durableId="1349872452">
    <w:abstractNumId w:val="1"/>
  </w:num>
  <w:num w:numId="13" w16cid:durableId="15701189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753"/>
    <w:rsid w:val="00021891"/>
    <w:rsid w:val="00037DE4"/>
    <w:rsid w:val="00046497"/>
    <w:rsid w:val="00065E4A"/>
    <w:rsid w:val="00074AB4"/>
    <w:rsid w:val="000906E0"/>
    <w:rsid w:val="000C2802"/>
    <w:rsid w:val="000E64BA"/>
    <w:rsid w:val="0010723C"/>
    <w:rsid w:val="00120785"/>
    <w:rsid w:val="00123CA4"/>
    <w:rsid w:val="00165AF2"/>
    <w:rsid w:val="001771F8"/>
    <w:rsid w:val="001834A8"/>
    <w:rsid w:val="001C5E55"/>
    <w:rsid w:val="001D7750"/>
    <w:rsid w:val="001E7C43"/>
    <w:rsid w:val="001F54DD"/>
    <w:rsid w:val="00224F8A"/>
    <w:rsid w:val="00231284"/>
    <w:rsid w:val="00234B22"/>
    <w:rsid w:val="002355C7"/>
    <w:rsid w:val="002356D8"/>
    <w:rsid w:val="00241405"/>
    <w:rsid w:val="002649D4"/>
    <w:rsid w:val="00264FB6"/>
    <w:rsid w:val="002C3EF0"/>
    <w:rsid w:val="002E3BF6"/>
    <w:rsid w:val="002F5C04"/>
    <w:rsid w:val="00355B9D"/>
    <w:rsid w:val="003657BE"/>
    <w:rsid w:val="003D4C1A"/>
    <w:rsid w:val="004637C1"/>
    <w:rsid w:val="004868ED"/>
    <w:rsid w:val="00497CE3"/>
    <w:rsid w:val="004B10B1"/>
    <w:rsid w:val="004C158F"/>
    <w:rsid w:val="004E5A20"/>
    <w:rsid w:val="00525EFE"/>
    <w:rsid w:val="005333A6"/>
    <w:rsid w:val="00570921"/>
    <w:rsid w:val="00581B3F"/>
    <w:rsid w:val="0058264F"/>
    <w:rsid w:val="006301A9"/>
    <w:rsid w:val="00633F5B"/>
    <w:rsid w:val="00687AF9"/>
    <w:rsid w:val="006A4B68"/>
    <w:rsid w:val="006C555D"/>
    <w:rsid w:val="006C5D44"/>
    <w:rsid w:val="006D4148"/>
    <w:rsid w:val="006E3B3B"/>
    <w:rsid w:val="006F0018"/>
    <w:rsid w:val="006F140E"/>
    <w:rsid w:val="00701A09"/>
    <w:rsid w:val="00712716"/>
    <w:rsid w:val="00725CEF"/>
    <w:rsid w:val="00726E40"/>
    <w:rsid w:val="00735E4B"/>
    <w:rsid w:val="00744480"/>
    <w:rsid w:val="007763DC"/>
    <w:rsid w:val="007A03F9"/>
    <w:rsid w:val="007E4E89"/>
    <w:rsid w:val="00811753"/>
    <w:rsid w:val="008335FF"/>
    <w:rsid w:val="008400EB"/>
    <w:rsid w:val="00844FA6"/>
    <w:rsid w:val="00895B2C"/>
    <w:rsid w:val="008B054B"/>
    <w:rsid w:val="008B7907"/>
    <w:rsid w:val="008E6556"/>
    <w:rsid w:val="00912071"/>
    <w:rsid w:val="00914D03"/>
    <w:rsid w:val="0091760F"/>
    <w:rsid w:val="009227C6"/>
    <w:rsid w:val="00924232"/>
    <w:rsid w:val="009659F9"/>
    <w:rsid w:val="009913AA"/>
    <w:rsid w:val="009A5B8F"/>
    <w:rsid w:val="009A7B68"/>
    <w:rsid w:val="009C6E59"/>
    <w:rsid w:val="009E5C1A"/>
    <w:rsid w:val="00A02C81"/>
    <w:rsid w:val="00A46AC2"/>
    <w:rsid w:val="00A57808"/>
    <w:rsid w:val="00A945A5"/>
    <w:rsid w:val="00AB5820"/>
    <w:rsid w:val="00AD277E"/>
    <w:rsid w:val="00AF16DF"/>
    <w:rsid w:val="00AF5CF9"/>
    <w:rsid w:val="00B033B2"/>
    <w:rsid w:val="00B24092"/>
    <w:rsid w:val="00B24B18"/>
    <w:rsid w:val="00B4244E"/>
    <w:rsid w:val="00B45863"/>
    <w:rsid w:val="00B733B1"/>
    <w:rsid w:val="00B800D0"/>
    <w:rsid w:val="00B81046"/>
    <w:rsid w:val="00BA6A86"/>
    <w:rsid w:val="00BB646B"/>
    <w:rsid w:val="00BC1668"/>
    <w:rsid w:val="00BD40D1"/>
    <w:rsid w:val="00BD5297"/>
    <w:rsid w:val="00BE29C3"/>
    <w:rsid w:val="00BF6E26"/>
    <w:rsid w:val="00C01E6B"/>
    <w:rsid w:val="00C3235E"/>
    <w:rsid w:val="00C50545"/>
    <w:rsid w:val="00C55DD3"/>
    <w:rsid w:val="00C80C32"/>
    <w:rsid w:val="00C9743D"/>
    <w:rsid w:val="00CE5B41"/>
    <w:rsid w:val="00D02902"/>
    <w:rsid w:val="00D0561A"/>
    <w:rsid w:val="00D1279F"/>
    <w:rsid w:val="00D51278"/>
    <w:rsid w:val="00D85677"/>
    <w:rsid w:val="00DA00B1"/>
    <w:rsid w:val="00DC456E"/>
    <w:rsid w:val="00DD7C6F"/>
    <w:rsid w:val="00DE02B0"/>
    <w:rsid w:val="00DE7AF8"/>
    <w:rsid w:val="00DF12FA"/>
    <w:rsid w:val="00DF249A"/>
    <w:rsid w:val="00E0073D"/>
    <w:rsid w:val="00E04CF0"/>
    <w:rsid w:val="00E5205F"/>
    <w:rsid w:val="00E5465D"/>
    <w:rsid w:val="00E95CC0"/>
    <w:rsid w:val="00EA175A"/>
    <w:rsid w:val="00EB232E"/>
    <w:rsid w:val="00EB3DEB"/>
    <w:rsid w:val="00EF58A1"/>
    <w:rsid w:val="00F8401A"/>
    <w:rsid w:val="00FA276D"/>
    <w:rsid w:val="00FB018F"/>
    <w:rsid w:val="00FB6AF2"/>
    <w:rsid w:val="00FD40A3"/>
    <w:rsid w:val="00FD6F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656A95"/>
  <w15:chartTrackingRefBased/>
  <w15:docId w15:val="{0EA35C9E-18F5-423A-B8A2-0F976F4DE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0723C"/>
  </w:style>
  <w:style w:type="paragraph" w:styleId="Kop1">
    <w:name w:val="heading 1"/>
    <w:basedOn w:val="Standaard"/>
    <w:next w:val="Standaard"/>
    <w:link w:val="Kop1Char"/>
    <w:uiPriority w:val="9"/>
    <w:qFormat/>
    <w:rsid w:val="00725CEF"/>
    <w:pPr>
      <w:keepNext/>
      <w:keepLines/>
      <w:spacing w:before="240" w:after="0"/>
      <w:outlineLvl w:val="0"/>
    </w:pPr>
    <w:rPr>
      <w:rFonts w:asciiTheme="majorHAnsi" w:eastAsiaTheme="majorEastAsia" w:hAnsiTheme="majorHAnsi" w:cstheme="majorBidi"/>
      <w:color w:val="C77C0E" w:themeColor="accent1" w:themeShade="BF"/>
      <w:sz w:val="56"/>
      <w:szCs w:val="32"/>
    </w:rPr>
  </w:style>
  <w:style w:type="paragraph" w:styleId="Kop2">
    <w:name w:val="heading 2"/>
    <w:basedOn w:val="Standaard"/>
    <w:next w:val="Standaard"/>
    <w:link w:val="Kop2Char"/>
    <w:uiPriority w:val="9"/>
    <w:unhideWhenUsed/>
    <w:qFormat/>
    <w:rsid w:val="00DD7C6F"/>
    <w:pPr>
      <w:keepNext/>
      <w:keepLines/>
      <w:spacing w:before="40" w:after="0"/>
      <w:outlineLvl w:val="1"/>
    </w:pPr>
    <w:rPr>
      <w:rFonts w:asciiTheme="majorHAnsi" w:eastAsiaTheme="majorEastAsia" w:hAnsiTheme="majorHAnsi" w:cstheme="majorBidi"/>
      <w:color w:val="C77C0E" w:themeColor="accent1" w:themeShade="BF"/>
      <w:sz w:val="26"/>
      <w:szCs w:val="26"/>
    </w:rPr>
  </w:style>
  <w:style w:type="paragraph" w:styleId="Kop3">
    <w:name w:val="heading 3"/>
    <w:basedOn w:val="Standaard"/>
    <w:next w:val="Standaard"/>
    <w:link w:val="Kop3Char"/>
    <w:uiPriority w:val="9"/>
    <w:unhideWhenUsed/>
    <w:qFormat/>
    <w:rsid w:val="00B24092"/>
    <w:pPr>
      <w:keepNext/>
      <w:keepLines/>
      <w:spacing w:before="40" w:after="0"/>
      <w:outlineLvl w:val="2"/>
    </w:pPr>
    <w:rPr>
      <w:rFonts w:asciiTheme="majorHAnsi" w:eastAsiaTheme="majorEastAsia" w:hAnsiTheme="majorHAnsi" w:cstheme="majorBidi"/>
      <w:color w:val="845209"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20785"/>
    <w:rPr>
      <w:color w:val="AD1F1F" w:themeColor="hyperlink"/>
      <w:u w:val="single"/>
    </w:rPr>
  </w:style>
  <w:style w:type="character" w:styleId="Onopgelostemelding">
    <w:name w:val="Unresolved Mention"/>
    <w:basedOn w:val="Standaardalinea-lettertype"/>
    <w:uiPriority w:val="99"/>
    <w:semiHidden/>
    <w:unhideWhenUsed/>
    <w:rsid w:val="00120785"/>
    <w:rPr>
      <w:color w:val="605E5C"/>
      <w:shd w:val="clear" w:color="auto" w:fill="E1DFDD"/>
    </w:rPr>
  </w:style>
  <w:style w:type="paragraph" w:styleId="Koptekst">
    <w:name w:val="header"/>
    <w:basedOn w:val="Standaard"/>
    <w:link w:val="KoptekstChar"/>
    <w:uiPriority w:val="99"/>
    <w:unhideWhenUsed/>
    <w:rsid w:val="00E0073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0073D"/>
  </w:style>
  <w:style w:type="paragraph" w:styleId="Voettekst">
    <w:name w:val="footer"/>
    <w:basedOn w:val="Standaard"/>
    <w:link w:val="VoettekstChar"/>
    <w:uiPriority w:val="99"/>
    <w:unhideWhenUsed/>
    <w:rsid w:val="00E0073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0073D"/>
  </w:style>
  <w:style w:type="paragraph" w:styleId="Geenafstand">
    <w:name w:val="No Spacing"/>
    <w:link w:val="GeenafstandChar"/>
    <w:uiPriority w:val="1"/>
    <w:qFormat/>
    <w:rsid w:val="009E5C1A"/>
    <w:pPr>
      <w:spacing w:after="0" w:line="240" w:lineRule="auto"/>
    </w:pPr>
    <w:rPr>
      <w:rFonts w:eastAsiaTheme="minorEastAsia"/>
      <w:color w:val="C77C0E"/>
      <w:lang w:eastAsia="nl-NL"/>
    </w:rPr>
  </w:style>
  <w:style w:type="character" w:customStyle="1" w:styleId="GeenafstandChar">
    <w:name w:val="Geen afstand Char"/>
    <w:basedOn w:val="Standaardalinea-lettertype"/>
    <w:link w:val="Geenafstand"/>
    <w:uiPriority w:val="1"/>
    <w:rsid w:val="009E5C1A"/>
    <w:rPr>
      <w:rFonts w:eastAsiaTheme="minorEastAsia"/>
      <w:color w:val="C77C0E"/>
      <w:lang w:eastAsia="nl-NL"/>
    </w:rPr>
  </w:style>
  <w:style w:type="paragraph" w:styleId="Duidelijkcitaat">
    <w:name w:val="Intense Quote"/>
    <w:basedOn w:val="Standaard"/>
    <w:next w:val="Standaard"/>
    <w:link w:val="DuidelijkcitaatChar"/>
    <w:uiPriority w:val="30"/>
    <w:qFormat/>
    <w:rsid w:val="00725CEF"/>
    <w:pPr>
      <w:pBdr>
        <w:top w:val="single" w:sz="4" w:space="10" w:color="F0A22E" w:themeColor="accent1"/>
        <w:bottom w:val="single" w:sz="4" w:space="10" w:color="F0A22E" w:themeColor="accent1"/>
      </w:pBdr>
      <w:spacing w:before="360" w:after="360"/>
      <w:ind w:left="864" w:right="864"/>
      <w:jc w:val="center"/>
    </w:pPr>
    <w:rPr>
      <w:i/>
      <w:iCs/>
      <w:color w:val="F0A22E" w:themeColor="accent1"/>
    </w:rPr>
  </w:style>
  <w:style w:type="character" w:customStyle="1" w:styleId="DuidelijkcitaatChar">
    <w:name w:val="Duidelijk citaat Char"/>
    <w:basedOn w:val="Standaardalinea-lettertype"/>
    <w:link w:val="Duidelijkcitaat"/>
    <w:uiPriority w:val="30"/>
    <w:rsid w:val="00725CEF"/>
    <w:rPr>
      <w:i/>
      <w:iCs/>
      <w:color w:val="F0A22E" w:themeColor="accent1"/>
    </w:rPr>
  </w:style>
  <w:style w:type="paragraph" w:styleId="Titel">
    <w:name w:val="Title"/>
    <w:basedOn w:val="Standaard"/>
    <w:next w:val="Standaard"/>
    <w:link w:val="TitelChar"/>
    <w:uiPriority w:val="10"/>
    <w:qFormat/>
    <w:rsid w:val="00725C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25CE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25CEF"/>
    <w:rPr>
      <w:rFonts w:asciiTheme="majorHAnsi" w:eastAsiaTheme="majorEastAsia" w:hAnsiTheme="majorHAnsi" w:cstheme="majorBidi"/>
      <w:color w:val="C77C0E" w:themeColor="accent1" w:themeShade="BF"/>
      <w:sz w:val="56"/>
      <w:szCs w:val="32"/>
    </w:rPr>
  </w:style>
  <w:style w:type="paragraph" w:styleId="Kopvaninhoudsopgave">
    <w:name w:val="TOC Heading"/>
    <w:basedOn w:val="Kop1"/>
    <w:next w:val="Standaard"/>
    <w:uiPriority w:val="39"/>
    <w:unhideWhenUsed/>
    <w:qFormat/>
    <w:rsid w:val="008E6556"/>
    <w:pPr>
      <w:outlineLvl w:val="9"/>
    </w:pPr>
    <w:rPr>
      <w:sz w:val="32"/>
      <w:lang w:eastAsia="nl-NL"/>
    </w:rPr>
  </w:style>
  <w:style w:type="paragraph" w:styleId="Inhopg1">
    <w:name w:val="toc 1"/>
    <w:basedOn w:val="Standaard"/>
    <w:next w:val="Standaard"/>
    <w:autoRedefine/>
    <w:uiPriority w:val="39"/>
    <w:unhideWhenUsed/>
    <w:rsid w:val="008E6556"/>
    <w:pPr>
      <w:spacing w:after="100"/>
    </w:pPr>
  </w:style>
  <w:style w:type="paragraph" w:styleId="Ondertitel">
    <w:name w:val="Subtitle"/>
    <w:basedOn w:val="Standaard"/>
    <w:next w:val="Standaard"/>
    <w:link w:val="OndertitelChar"/>
    <w:uiPriority w:val="11"/>
    <w:qFormat/>
    <w:rsid w:val="009E5C1A"/>
    <w:pPr>
      <w:numPr>
        <w:ilvl w:val="1"/>
      </w:numPr>
    </w:pPr>
    <w:rPr>
      <w:rFonts w:eastAsiaTheme="minorEastAsia"/>
      <w:color w:val="C77C0E"/>
      <w:spacing w:val="15"/>
    </w:rPr>
  </w:style>
  <w:style w:type="character" w:customStyle="1" w:styleId="OndertitelChar">
    <w:name w:val="Ondertitel Char"/>
    <w:basedOn w:val="Standaardalinea-lettertype"/>
    <w:link w:val="Ondertitel"/>
    <w:uiPriority w:val="11"/>
    <w:rsid w:val="009E5C1A"/>
    <w:rPr>
      <w:rFonts w:eastAsiaTheme="minorEastAsia"/>
      <w:color w:val="C77C0E"/>
      <w:spacing w:val="15"/>
    </w:rPr>
  </w:style>
  <w:style w:type="character" w:customStyle="1" w:styleId="Kop2Char">
    <w:name w:val="Kop 2 Char"/>
    <w:basedOn w:val="Standaardalinea-lettertype"/>
    <w:link w:val="Kop2"/>
    <w:uiPriority w:val="9"/>
    <w:rsid w:val="00DD7C6F"/>
    <w:rPr>
      <w:rFonts w:asciiTheme="majorHAnsi" w:eastAsiaTheme="majorEastAsia" w:hAnsiTheme="majorHAnsi" w:cstheme="majorBidi"/>
      <w:color w:val="C77C0E" w:themeColor="accent1" w:themeShade="BF"/>
      <w:sz w:val="26"/>
      <w:szCs w:val="26"/>
    </w:rPr>
  </w:style>
  <w:style w:type="paragraph" w:styleId="Inhopg2">
    <w:name w:val="toc 2"/>
    <w:basedOn w:val="Standaard"/>
    <w:next w:val="Standaard"/>
    <w:autoRedefine/>
    <w:uiPriority w:val="39"/>
    <w:unhideWhenUsed/>
    <w:rsid w:val="008B054B"/>
    <w:pPr>
      <w:spacing w:after="100"/>
      <w:ind w:left="220"/>
    </w:pPr>
  </w:style>
  <w:style w:type="character" w:customStyle="1" w:styleId="Kop3Char">
    <w:name w:val="Kop 3 Char"/>
    <w:basedOn w:val="Standaardalinea-lettertype"/>
    <w:link w:val="Kop3"/>
    <w:uiPriority w:val="9"/>
    <w:rsid w:val="00B24092"/>
    <w:rPr>
      <w:rFonts w:asciiTheme="majorHAnsi" w:eastAsiaTheme="majorEastAsia" w:hAnsiTheme="majorHAnsi" w:cstheme="majorBidi"/>
      <w:color w:val="845209" w:themeColor="accent1" w:themeShade="7F"/>
      <w:sz w:val="24"/>
      <w:szCs w:val="24"/>
    </w:rPr>
  </w:style>
  <w:style w:type="paragraph" w:styleId="Inhopg3">
    <w:name w:val="toc 3"/>
    <w:basedOn w:val="Standaard"/>
    <w:next w:val="Standaard"/>
    <w:autoRedefine/>
    <w:uiPriority w:val="39"/>
    <w:unhideWhenUsed/>
    <w:rsid w:val="000E64BA"/>
    <w:pPr>
      <w:spacing w:after="100"/>
      <w:ind w:left="440"/>
    </w:pPr>
  </w:style>
  <w:style w:type="paragraph" w:styleId="Lijstalinea">
    <w:name w:val="List Paragraph"/>
    <w:basedOn w:val="Standaard"/>
    <w:uiPriority w:val="34"/>
    <w:qFormat/>
    <w:rsid w:val="00B73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85956">
      <w:bodyDiv w:val="1"/>
      <w:marLeft w:val="0"/>
      <w:marRight w:val="0"/>
      <w:marTop w:val="0"/>
      <w:marBottom w:val="0"/>
      <w:divBdr>
        <w:top w:val="none" w:sz="0" w:space="0" w:color="auto"/>
        <w:left w:val="none" w:sz="0" w:space="0" w:color="auto"/>
        <w:bottom w:val="none" w:sz="0" w:space="0" w:color="auto"/>
        <w:right w:val="none" w:sz="0" w:space="0" w:color="auto"/>
      </w:divBdr>
      <w:divsChild>
        <w:div w:id="2036807663">
          <w:marLeft w:val="432"/>
          <w:marRight w:val="216"/>
          <w:marTop w:val="0"/>
          <w:marBottom w:val="0"/>
          <w:divBdr>
            <w:top w:val="none" w:sz="0" w:space="0" w:color="auto"/>
            <w:left w:val="none" w:sz="0" w:space="0" w:color="auto"/>
            <w:bottom w:val="none" w:sz="0" w:space="0" w:color="auto"/>
            <w:right w:val="none" w:sz="0" w:space="0" w:color="auto"/>
          </w:divBdr>
        </w:div>
        <w:div w:id="1839036019">
          <w:marLeft w:val="216"/>
          <w:marRight w:val="432"/>
          <w:marTop w:val="0"/>
          <w:marBottom w:val="0"/>
          <w:divBdr>
            <w:top w:val="none" w:sz="0" w:space="0" w:color="auto"/>
            <w:left w:val="none" w:sz="0" w:space="0" w:color="auto"/>
            <w:bottom w:val="none" w:sz="0" w:space="0" w:color="auto"/>
            <w:right w:val="none" w:sz="0" w:space="0" w:color="auto"/>
          </w:divBdr>
        </w:div>
        <w:div w:id="1272473740">
          <w:marLeft w:val="432"/>
          <w:marRight w:val="216"/>
          <w:marTop w:val="0"/>
          <w:marBottom w:val="0"/>
          <w:divBdr>
            <w:top w:val="none" w:sz="0" w:space="0" w:color="auto"/>
            <w:left w:val="none" w:sz="0" w:space="0" w:color="auto"/>
            <w:bottom w:val="none" w:sz="0" w:space="0" w:color="auto"/>
            <w:right w:val="none" w:sz="0" w:space="0" w:color="auto"/>
          </w:divBdr>
        </w:div>
        <w:div w:id="1727022486">
          <w:marLeft w:val="216"/>
          <w:marRight w:val="432"/>
          <w:marTop w:val="0"/>
          <w:marBottom w:val="0"/>
          <w:divBdr>
            <w:top w:val="none" w:sz="0" w:space="0" w:color="auto"/>
            <w:left w:val="none" w:sz="0" w:space="0" w:color="auto"/>
            <w:bottom w:val="none" w:sz="0" w:space="0" w:color="auto"/>
            <w:right w:val="none" w:sz="0" w:space="0" w:color="auto"/>
          </w:divBdr>
        </w:div>
      </w:divsChild>
    </w:div>
    <w:div w:id="1374430046">
      <w:bodyDiv w:val="1"/>
      <w:marLeft w:val="0"/>
      <w:marRight w:val="0"/>
      <w:marTop w:val="0"/>
      <w:marBottom w:val="0"/>
      <w:divBdr>
        <w:top w:val="none" w:sz="0" w:space="0" w:color="auto"/>
        <w:left w:val="none" w:sz="0" w:space="0" w:color="auto"/>
        <w:bottom w:val="none" w:sz="0" w:space="0" w:color="auto"/>
        <w:right w:val="none" w:sz="0" w:space="0" w:color="auto"/>
      </w:divBdr>
    </w:div>
    <w:div w:id="205307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rdgames.i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hackr.io/blog/best-javascript-frame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tt_pdltu26\OneDrive%20-%20Office%20365%20Fontys\Fonty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D011248CF04677812968E92564C11A"/>
        <w:category>
          <w:name w:val="Algemeen"/>
          <w:gallery w:val="placeholder"/>
        </w:category>
        <w:types>
          <w:type w:val="bbPlcHdr"/>
        </w:types>
        <w:behaviors>
          <w:behavior w:val="content"/>
        </w:behaviors>
        <w:guid w:val="{F14971D9-9656-45E0-B290-96BC33E00272}"/>
      </w:docPartPr>
      <w:docPartBody>
        <w:p w:rsidR="00884AD4" w:rsidRDefault="00884AD4">
          <w:pPr>
            <w:pStyle w:val="DDD011248CF04677812968E92564C11A"/>
          </w:pPr>
          <w:r>
            <w:rPr>
              <w:color w:val="2F5496" w:themeColor="accent1" w:themeShade="BF"/>
              <w:sz w:val="24"/>
              <w:szCs w:val="24"/>
            </w:rPr>
            <w:t>[Bedrijfsnaam]</w:t>
          </w:r>
        </w:p>
      </w:docPartBody>
    </w:docPart>
    <w:docPart>
      <w:docPartPr>
        <w:name w:val="32D8AAA50E2345298E9F55E2DDA4A504"/>
        <w:category>
          <w:name w:val="Algemeen"/>
          <w:gallery w:val="placeholder"/>
        </w:category>
        <w:types>
          <w:type w:val="bbPlcHdr"/>
        </w:types>
        <w:behaviors>
          <w:behavior w:val="content"/>
        </w:behaviors>
        <w:guid w:val="{A12759CC-0247-4BAD-B744-93EC0C0295E5}"/>
      </w:docPartPr>
      <w:docPartBody>
        <w:p w:rsidR="00884AD4" w:rsidRDefault="00884AD4">
          <w:pPr>
            <w:pStyle w:val="32D8AAA50E2345298E9F55E2DDA4A504"/>
          </w:pPr>
          <w:r>
            <w:rPr>
              <w:rFonts w:asciiTheme="majorHAnsi" w:eastAsiaTheme="majorEastAsia" w:hAnsiTheme="majorHAnsi" w:cstheme="majorBidi"/>
              <w:color w:val="4472C4" w:themeColor="accent1"/>
              <w:sz w:val="88"/>
              <w:szCs w:val="88"/>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D4"/>
    <w:rsid w:val="000A3409"/>
    <w:rsid w:val="00231608"/>
    <w:rsid w:val="00526FC0"/>
    <w:rsid w:val="005E04C5"/>
    <w:rsid w:val="006F3458"/>
    <w:rsid w:val="00884AD4"/>
    <w:rsid w:val="00AC7036"/>
    <w:rsid w:val="00BD7F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DD011248CF04677812968E92564C11A">
    <w:name w:val="DDD011248CF04677812968E92564C11A"/>
  </w:style>
  <w:style w:type="paragraph" w:customStyle="1" w:styleId="32D8AAA50E2345298E9F55E2DDA4A504">
    <w:name w:val="32D8AAA50E2345298E9F55E2DDA4A5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Geeloranj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[Start 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40ADD2-B216-4ADE-9448-12B31F323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FontysTemplate</Template>
  <TotalTime>0</TotalTime>
  <Pages>1</Pages>
  <Words>1583</Words>
  <Characters>8711</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Card games</vt:lpstr>
    </vt:vector>
  </TitlesOfParts>
  <Company>Brett Mulder</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Card games</dc:title>
  <dc:subject>Calendar API for Football matches</dc:subject>
  <dc:creator>Brett Mulder</dc:creator>
  <cp:keywords/>
  <dc:description/>
  <cp:lastModifiedBy>Mulder,Brett B.M.P.</cp:lastModifiedBy>
  <cp:revision>111</cp:revision>
  <cp:lastPrinted>2022-10-14T08:17:00Z</cp:lastPrinted>
  <dcterms:created xsi:type="dcterms:W3CDTF">2022-08-29T10:28:00Z</dcterms:created>
  <dcterms:modified xsi:type="dcterms:W3CDTF">2022-10-14T08:45:00Z</dcterms:modified>
</cp:coreProperties>
</file>