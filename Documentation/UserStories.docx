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69447684"/>
        <w:docPartObj>
          <w:docPartGallery w:val="Cover Pages"/>
          <w:docPartUnique/>
        </w:docPartObj>
      </w:sdtPr>
      <w:sdtEndPr>
        <w:rPr>
          <w:b/>
          <w:bCs/>
          <w:sz w:val="40"/>
          <w:szCs w:val="40"/>
        </w:rPr>
      </w:sdtEndPr>
      <w:sdtContent>
        <w:p w14:paraId="7BF3C839" w14:textId="77777777" w:rsidR="00E0073D" w:rsidRPr="00394E78" w:rsidRDefault="00E0073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F0A22E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20"/>
          </w:tblGrid>
          <w:tr w:rsidR="00E0073D" w:rsidRPr="00394E78" w14:paraId="2960E876" w14:textId="77777777" w:rsidTr="009E5C1A">
            <w:sdt>
              <w:sdtPr>
                <w:rPr>
                  <w:color w:val="C77C0E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8EC4F565EB3F492187678617622086A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25531B6" w14:textId="7520E5EE" w:rsidR="00E0073D" w:rsidRPr="00394E78" w:rsidRDefault="00394E78">
                    <w:pPr>
                      <w:pStyle w:val="Geenafstand"/>
                      <w:rPr>
                        <w:color w:val="C77C0E" w:themeColor="accent1" w:themeShade="BF"/>
                        <w:sz w:val="24"/>
                      </w:rPr>
                    </w:pPr>
                    <w:r w:rsidRPr="00394E78">
                      <w:rPr>
                        <w:color w:val="C77C0E" w:themeColor="accent1" w:themeShade="BF"/>
                        <w:sz w:val="24"/>
                        <w:szCs w:val="24"/>
                      </w:rPr>
                      <w:t>Brett Mulder</w:t>
                    </w:r>
                  </w:p>
                </w:tc>
              </w:sdtContent>
            </w:sdt>
          </w:tr>
          <w:tr w:rsidR="00E0073D" w:rsidRPr="00394E78" w14:paraId="1D29A8CD" w14:textId="77777777" w:rsidTr="009E5C1A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F0A22E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141FDE7A821344738268D382792FBDE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5C2CC70" w14:textId="6CFC2EF4" w:rsidR="00E0073D" w:rsidRPr="00394E78" w:rsidRDefault="00394E78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F0A22E" w:themeColor="accent1"/>
                        <w:sz w:val="88"/>
                        <w:szCs w:val="88"/>
                      </w:rPr>
                    </w:pPr>
                    <w:r w:rsidRPr="00394E78">
                      <w:rPr>
                        <w:rFonts w:asciiTheme="majorHAnsi" w:eastAsiaTheme="majorEastAsia" w:hAnsiTheme="majorHAnsi" w:cstheme="majorBidi"/>
                        <w:color w:val="F0A22E" w:themeColor="accent1"/>
                        <w:sz w:val="88"/>
                        <w:szCs w:val="88"/>
                      </w:rPr>
                      <w:t>User</w:t>
                    </w:r>
                    <w:r>
                      <w:rPr>
                        <w:rFonts w:asciiTheme="majorHAnsi" w:eastAsiaTheme="majorEastAsia" w:hAnsiTheme="majorHAnsi" w:cstheme="majorBidi"/>
                        <w:color w:val="F0A22E" w:themeColor="accent1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 w:rsidRPr="00394E78">
                      <w:rPr>
                        <w:rFonts w:asciiTheme="majorHAnsi" w:eastAsiaTheme="majorEastAsia" w:hAnsiTheme="majorHAnsi" w:cstheme="majorBidi"/>
                        <w:color w:val="F0A22E" w:themeColor="accent1"/>
                        <w:sz w:val="88"/>
                        <w:szCs w:val="88"/>
                      </w:rPr>
                      <w:t>Stories</w:t>
                    </w:r>
                    <w:proofErr w:type="spellEnd"/>
                    <w:r w:rsidRPr="00394E78">
                      <w:rPr>
                        <w:rFonts w:asciiTheme="majorHAnsi" w:eastAsiaTheme="majorEastAsia" w:hAnsiTheme="majorHAnsi" w:cstheme="majorBidi"/>
                        <w:color w:val="F0A22E" w:themeColor="accent1"/>
                        <w:sz w:val="88"/>
                        <w:szCs w:val="88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color w:val="F0A22E" w:themeColor="accent1"/>
                        <w:sz w:val="88"/>
                        <w:szCs w:val="88"/>
                      </w:rPr>
                      <w:t>Ideeën</w:t>
                    </w:r>
                  </w:p>
                </w:sdtContent>
              </w:sdt>
            </w:tc>
          </w:tr>
          <w:tr w:rsidR="00E0073D" w:rsidRPr="00394E78" w14:paraId="47DC70DC" w14:textId="77777777" w:rsidTr="009E5C1A"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23D7838" w14:textId="01CC3BAB" w:rsidR="00E0073D" w:rsidRPr="00394E78" w:rsidRDefault="00394E78" w:rsidP="009E5C1A">
                <w:pPr>
                  <w:pStyle w:val="Geenafstand"/>
                  <w:tabs>
                    <w:tab w:val="center" w:pos="3508"/>
                  </w:tabs>
                  <w:rPr>
                    <w:color w:val="C77C0E" w:themeColor="accent1" w:themeShade="BF"/>
                    <w:sz w:val="24"/>
                    <w:szCs w:val="24"/>
                  </w:rPr>
                </w:pPr>
                <w:r w:rsidRPr="00394E78">
                  <w:rPr>
                    <w:color w:val="C77C0E" w:themeColor="accent1" w:themeShade="BF"/>
                    <w:sz w:val="24"/>
                    <w:szCs w:val="24"/>
                  </w:rPr>
                  <w:t xml:space="preserve">Dit bestand heeft een aantal user </w:t>
                </w:r>
                <w:proofErr w:type="spellStart"/>
                <w:r w:rsidRPr="00394E78">
                  <w:rPr>
                    <w:color w:val="C77C0E" w:themeColor="accent1" w:themeShade="BF"/>
                    <w:sz w:val="24"/>
                    <w:szCs w:val="24"/>
                  </w:rPr>
                  <w:t>stories</w:t>
                </w:r>
                <w:proofErr w:type="spellEnd"/>
                <w:r w:rsidRPr="00394E78">
                  <w:rPr>
                    <w:color w:val="C77C0E" w:themeColor="accent1" w:themeShade="BF"/>
                    <w:sz w:val="24"/>
                    <w:szCs w:val="24"/>
                  </w:rPr>
                  <w:t xml:space="preserve"> voor verschillende</w:t>
                </w:r>
                <w:r w:rsidR="003748B2">
                  <w:rPr>
                    <w:color w:val="C77C0E" w:themeColor="accent1" w:themeShade="BF"/>
                    <w:sz w:val="24"/>
                    <w:szCs w:val="24"/>
                  </w:rPr>
                  <w:t xml:space="preserve"> ideeën die ik wil gaan uitwerken in semester 3.</w:t>
                </w:r>
                <w:r w:rsidR="00E338D8">
                  <w:rPr>
                    <w:color w:val="C77C0E" w:themeColor="accent1" w:themeShade="BF"/>
                    <w:sz w:val="24"/>
                    <w:szCs w:val="24"/>
                  </w:rPr>
                  <w:t xml:space="preserve"> Alles is opges</w:t>
                </w:r>
                <w:r w:rsidR="005F2859">
                  <w:rPr>
                    <w:color w:val="C77C0E" w:themeColor="accent1" w:themeShade="BF"/>
                    <w:sz w:val="24"/>
                    <w:szCs w:val="24"/>
                  </w:rPr>
                  <w:t xml:space="preserve">chreven doormiddel van de </w:t>
                </w:r>
                <w:proofErr w:type="spellStart"/>
                <w:r w:rsidR="00DF59DE">
                  <w:rPr>
                    <w:color w:val="C77C0E" w:themeColor="accent1" w:themeShade="BF"/>
                    <w:sz w:val="24"/>
                    <w:szCs w:val="24"/>
                  </w:rPr>
                  <w:t>M</w:t>
                </w:r>
                <w:r w:rsidR="0008160F">
                  <w:rPr>
                    <w:color w:val="C77C0E" w:themeColor="accent1" w:themeShade="BF"/>
                    <w:sz w:val="24"/>
                    <w:szCs w:val="24"/>
                  </w:rPr>
                  <w:t>o</w:t>
                </w:r>
                <w:r w:rsidR="00DF59DE">
                  <w:rPr>
                    <w:color w:val="C77C0E" w:themeColor="accent1" w:themeShade="BF"/>
                    <w:sz w:val="24"/>
                    <w:szCs w:val="24"/>
                  </w:rPr>
                  <w:t>SC</w:t>
                </w:r>
                <w:r w:rsidR="0008160F">
                  <w:rPr>
                    <w:color w:val="C77C0E" w:themeColor="accent1" w:themeShade="BF"/>
                    <w:sz w:val="24"/>
                    <w:szCs w:val="24"/>
                  </w:rPr>
                  <w:t>o</w:t>
                </w:r>
                <w:r w:rsidR="00DF59DE">
                  <w:rPr>
                    <w:color w:val="C77C0E" w:themeColor="accent1" w:themeShade="BF"/>
                    <w:sz w:val="24"/>
                    <w:szCs w:val="24"/>
                  </w:rPr>
                  <w:t>W</w:t>
                </w:r>
                <w:proofErr w:type="spellEnd"/>
                <w:r w:rsidR="005F2859">
                  <w:rPr>
                    <w:color w:val="C77C0E" w:themeColor="accent1" w:themeShade="BF"/>
                    <w:sz w:val="24"/>
                    <w:szCs w:val="24"/>
                  </w:rPr>
                  <w:t xml:space="preserve"> methode.</w:t>
                </w:r>
              </w:p>
              <w:p w14:paraId="6B39DB93" w14:textId="77777777" w:rsidR="009E5C1A" w:rsidRPr="00394E78" w:rsidRDefault="009E5C1A" w:rsidP="009E5C1A">
                <w:pPr>
                  <w:pStyle w:val="Geenafstand"/>
                  <w:tabs>
                    <w:tab w:val="center" w:pos="3508"/>
                  </w:tabs>
                  <w:rPr>
                    <w:color w:val="C77C0E" w:themeColor="accent1" w:themeShade="BF"/>
                    <w:sz w:val="24"/>
                    <w:szCs w:val="24"/>
                  </w:rPr>
                </w:pPr>
              </w:p>
              <w:p w14:paraId="25A99170" w14:textId="77777777" w:rsidR="009E5C1A" w:rsidRPr="00394E78" w:rsidRDefault="009E5C1A" w:rsidP="009E5C1A">
                <w:pPr>
                  <w:pStyle w:val="Geenafstand"/>
                  <w:tabs>
                    <w:tab w:val="center" w:pos="3508"/>
                  </w:tabs>
                  <w:rPr>
                    <w:color w:val="C77C0E" w:themeColor="accent1" w:themeShade="BF"/>
                    <w:sz w:val="24"/>
                    <w:szCs w:val="24"/>
                  </w:rPr>
                </w:pPr>
              </w:p>
              <w:p w14:paraId="753D330D" w14:textId="74B69B79" w:rsidR="009E5C1A" w:rsidRPr="00394E78" w:rsidRDefault="00483DE9" w:rsidP="009E5C1A">
                <w:pPr>
                  <w:pStyle w:val="Geenafstand"/>
                  <w:tabs>
                    <w:tab w:val="center" w:pos="3508"/>
                  </w:tabs>
                  <w:rPr>
                    <w:color w:val="C77C0E" w:themeColor="accent1" w:themeShade="BF"/>
                    <w:sz w:val="24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236D79E" wp14:editId="2F47E8B1">
                      <wp:extent cx="4624070" cy="2582545"/>
                      <wp:effectExtent l="0" t="0" r="5080" b="8255"/>
                      <wp:docPr id="1" name="Afbeelding 1" descr="Write epics and user stories for web mobile development by Sarimmehdi920 |  Fiver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Write epics and user stories for web mobile development by Sarimmehdi920 |  Fiverr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624070" cy="2582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6EE27A91" w14:textId="77777777" w:rsidR="00120785" w:rsidRPr="00394E78" w:rsidRDefault="00E0073D" w:rsidP="00725CEF">
          <w:pPr>
            <w:rPr>
              <w:b/>
              <w:bCs/>
              <w:sz w:val="40"/>
              <w:szCs w:val="40"/>
            </w:rPr>
          </w:pPr>
          <w:r w:rsidRPr="00394E78">
            <w:rPr>
              <w:b/>
              <w:bCs/>
              <w:sz w:val="40"/>
              <w:szCs w:val="40"/>
            </w:rPr>
            <w:br w:type="page"/>
          </w:r>
        </w:p>
      </w:sdtContent>
    </w:sdt>
    <w:p w14:paraId="0184F3EE" w14:textId="2D088D22" w:rsidR="00E0073D" w:rsidRPr="00394E78" w:rsidRDefault="003D7340" w:rsidP="00725CEF">
      <w:pPr>
        <w:pStyle w:val="Kop1"/>
        <w:jc w:val="center"/>
      </w:pPr>
      <w:bookmarkStart w:id="0" w:name="_Toc112835254"/>
      <w:r>
        <w:lastRenderedPageBreak/>
        <w:t>Inhoud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37950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8EB0A0" w14:textId="77777777" w:rsidR="008E6556" w:rsidRPr="00394E78" w:rsidRDefault="008E6556">
          <w:pPr>
            <w:pStyle w:val="Kopvaninhoudsopgave"/>
          </w:pPr>
        </w:p>
        <w:p w14:paraId="733149D1" w14:textId="100D0D49" w:rsidR="00F44BA1" w:rsidRDefault="008E655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394E78">
            <w:fldChar w:fldCharType="begin"/>
          </w:r>
          <w:r w:rsidRPr="00394E78">
            <w:instrText xml:space="preserve"> TOC \o "1-3" \h \z \u </w:instrText>
          </w:r>
          <w:r w:rsidRPr="00394E78">
            <w:fldChar w:fldCharType="separate"/>
          </w:r>
          <w:hyperlink w:anchor="_Toc112835254" w:history="1">
            <w:r w:rsidR="00F44BA1" w:rsidRPr="00FA2AE3">
              <w:rPr>
                <w:rStyle w:val="Hyperlink"/>
                <w:noProof/>
              </w:rPr>
              <w:t>Inhoud</w:t>
            </w:r>
            <w:r w:rsidR="00F44BA1">
              <w:rPr>
                <w:noProof/>
                <w:webHidden/>
              </w:rPr>
              <w:tab/>
            </w:r>
            <w:r w:rsidR="00F44BA1">
              <w:rPr>
                <w:noProof/>
                <w:webHidden/>
              </w:rPr>
              <w:fldChar w:fldCharType="begin"/>
            </w:r>
            <w:r w:rsidR="00F44BA1">
              <w:rPr>
                <w:noProof/>
                <w:webHidden/>
              </w:rPr>
              <w:instrText xml:space="preserve"> PAGEREF _Toc112835254 \h </w:instrText>
            </w:r>
            <w:r w:rsidR="00F44BA1">
              <w:rPr>
                <w:noProof/>
                <w:webHidden/>
              </w:rPr>
            </w:r>
            <w:r w:rsidR="00F44BA1">
              <w:rPr>
                <w:noProof/>
                <w:webHidden/>
              </w:rPr>
              <w:fldChar w:fldCharType="separate"/>
            </w:r>
            <w:r w:rsidR="00F44BA1">
              <w:rPr>
                <w:noProof/>
                <w:webHidden/>
              </w:rPr>
              <w:t>1</w:t>
            </w:r>
            <w:r w:rsidR="00F44BA1">
              <w:rPr>
                <w:noProof/>
                <w:webHidden/>
              </w:rPr>
              <w:fldChar w:fldCharType="end"/>
            </w:r>
          </w:hyperlink>
        </w:p>
        <w:p w14:paraId="44E9DF25" w14:textId="3F202399" w:rsidR="00F44BA1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835255" w:history="1">
            <w:r w:rsidR="00F44BA1" w:rsidRPr="00FA2AE3">
              <w:rPr>
                <w:rStyle w:val="Hyperlink"/>
                <w:noProof/>
              </w:rPr>
              <w:t>Football planner Google</w:t>
            </w:r>
            <w:r w:rsidR="00F44BA1">
              <w:rPr>
                <w:noProof/>
                <w:webHidden/>
              </w:rPr>
              <w:tab/>
            </w:r>
            <w:r w:rsidR="00F44BA1">
              <w:rPr>
                <w:noProof/>
                <w:webHidden/>
              </w:rPr>
              <w:fldChar w:fldCharType="begin"/>
            </w:r>
            <w:r w:rsidR="00F44BA1">
              <w:rPr>
                <w:noProof/>
                <w:webHidden/>
              </w:rPr>
              <w:instrText xml:space="preserve"> PAGEREF _Toc112835255 \h </w:instrText>
            </w:r>
            <w:r w:rsidR="00F44BA1">
              <w:rPr>
                <w:noProof/>
                <w:webHidden/>
              </w:rPr>
            </w:r>
            <w:r w:rsidR="00F44BA1">
              <w:rPr>
                <w:noProof/>
                <w:webHidden/>
              </w:rPr>
              <w:fldChar w:fldCharType="separate"/>
            </w:r>
            <w:r w:rsidR="00F44BA1">
              <w:rPr>
                <w:noProof/>
                <w:webHidden/>
              </w:rPr>
              <w:t>2</w:t>
            </w:r>
            <w:r w:rsidR="00F44BA1">
              <w:rPr>
                <w:noProof/>
                <w:webHidden/>
              </w:rPr>
              <w:fldChar w:fldCharType="end"/>
            </w:r>
          </w:hyperlink>
        </w:p>
        <w:p w14:paraId="5B2270F9" w14:textId="1CC77F79" w:rsidR="00F44BA1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835256" w:history="1">
            <w:r w:rsidR="00F44BA1" w:rsidRPr="00FA2AE3">
              <w:rPr>
                <w:rStyle w:val="Hyperlink"/>
                <w:noProof/>
              </w:rPr>
              <w:t>CardGames</w:t>
            </w:r>
            <w:r w:rsidR="00F44BA1">
              <w:rPr>
                <w:noProof/>
                <w:webHidden/>
              </w:rPr>
              <w:tab/>
            </w:r>
            <w:r w:rsidR="00F44BA1">
              <w:rPr>
                <w:noProof/>
                <w:webHidden/>
              </w:rPr>
              <w:fldChar w:fldCharType="begin"/>
            </w:r>
            <w:r w:rsidR="00F44BA1">
              <w:rPr>
                <w:noProof/>
                <w:webHidden/>
              </w:rPr>
              <w:instrText xml:space="preserve"> PAGEREF _Toc112835256 \h </w:instrText>
            </w:r>
            <w:r w:rsidR="00F44BA1">
              <w:rPr>
                <w:noProof/>
                <w:webHidden/>
              </w:rPr>
            </w:r>
            <w:r w:rsidR="00F44BA1">
              <w:rPr>
                <w:noProof/>
                <w:webHidden/>
              </w:rPr>
              <w:fldChar w:fldCharType="separate"/>
            </w:r>
            <w:r w:rsidR="00F44BA1">
              <w:rPr>
                <w:noProof/>
                <w:webHidden/>
              </w:rPr>
              <w:t>3</w:t>
            </w:r>
            <w:r w:rsidR="00F44BA1">
              <w:rPr>
                <w:noProof/>
                <w:webHidden/>
              </w:rPr>
              <w:fldChar w:fldCharType="end"/>
            </w:r>
          </w:hyperlink>
        </w:p>
        <w:p w14:paraId="73DAA021" w14:textId="5354D4D3" w:rsidR="008E6556" w:rsidRPr="00394E78" w:rsidRDefault="008E6556">
          <w:r w:rsidRPr="00394E78">
            <w:rPr>
              <w:b/>
              <w:bCs/>
            </w:rPr>
            <w:fldChar w:fldCharType="end"/>
          </w:r>
        </w:p>
      </w:sdtContent>
    </w:sdt>
    <w:p w14:paraId="253E0D79" w14:textId="77777777" w:rsidR="009E5C1A" w:rsidRPr="00394E78" w:rsidRDefault="009E5C1A">
      <w:r w:rsidRPr="00394E78">
        <w:br w:type="page"/>
      </w:r>
    </w:p>
    <w:p w14:paraId="16E850B2" w14:textId="2F7DEF5F" w:rsidR="00DF6486" w:rsidRDefault="00E338D8" w:rsidP="004E6E18">
      <w:pPr>
        <w:pStyle w:val="Kop1"/>
      </w:pPr>
      <w:bookmarkStart w:id="1" w:name="_Toc112835255"/>
      <w:r>
        <w:lastRenderedPageBreak/>
        <w:t>Football planner Google</w:t>
      </w:r>
      <w:bookmarkEnd w:id="1"/>
    </w:p>
    <w:p w14:paraId="4E893833" w14:textId="24A4AEDD" w:rsidR="0050615B" w:rsidRPr="0050615B" w:rsidRDefault="0050615B" w:rsidP="0050615B">
      <w:pPr>
        <w:rPr>
          <w:b/>
          <w:bCs/>
        </w:rPr>
      </w:pPr>
      <w:r>
        <w:rPr>
          <w:b/>
          <w:bCs/>
        </w:rPr>
        <w:t>Oud:</w:t>
      </w:r>
    </w:p>
    <w:p w14:paraId="02F3E5C7" w14:textId="11554F2E" w:rsidR="00DF6486" w:rsidRDefault="00DF6486" w:rsidP="00047888">
      <w:r>
        <w:t xml:space="preserve">Als </w:t>
      </w:r>
      <w:r w:rsidR="0090584C">
        <w:t>voetballiefhebber wil ik datums en tijden inzien van alle voetbalwedstrijden. Deze voetbalwedstrijden kunnen worden geboekt</w:t>
      </w:r>
      <w:r w:rsidR="0080711F">
        <w:t>, wanneer dit wordt geboekt door een gebruiker, dan wordt er in je Google Agenda een nieuwe activiteit aangemaakt.</w:t>
      </w:r>
    </w:p>
    <w:p w14:paraId="10CB626B" w14:textId="7BD98819" w:rsidR="00A050DE" w:rsidRDefault="00A050DE" w:rsidP="00047888"/>
    <w:p w14:paraId="634713CD" w14:textId="365C6DAE" w:rsidR="0050615B" w:rsidRPr="0050615B" w:rsidRDefault="00A6689C" w:rsidP="00047888">
      <w:pPr>
        <w:rPr>
          <w:b/>
          <w:bCs/>
        </w:rPr>
      </w:pPr>
      <w:r>
        <w:rPr>
          <w:b/>
          <w:bCs/>
        </w:rPr>
        <w:t>Nieuw:</w:t>
      </w:r>
    </w:p>
    <w:p w14:paraId="7A788028" w14:textId="506DE28D" w:rsidR="0050615B" w:rsidRDefault="00A050DE" w:rsidP="00047888">
      <w:r>
        <w:t>Als voetballiefhebber, wil ik het rooster van voetbalwedstrijden kunnen inzien</w:t>
      </w:r>
      <w:r w:rsidR="00346420">
        <w:t>, zodat ik kan kijken welk</w:t>
      </w:r>
      <w:r w:rsidR="000D33B4">
        <w:t xml:space="preserve">e dagen in </w:t>
      </w:r>
      <w:r w:rsidR="00C65017">
        <w:t xml:space="preserve">naar een wedstrijd kan. </w:t>
      </w:r>
    </w:p>
    <w:p w14:paraId="6AC425A3" w14:textId="4864E530" w:rsidR="00C65017" w:rsidRDefault="00C65017" w:rsidP="00047888">
      <w:r>
        <w:t>Acceptatie criteria:</w:t>
      </w:r>
    </w:p>
    <w:p w14:paraId="61B92F63" w14:textId="03CD4390" w:rsidR="00C65017" w:rsidRDefault="000F1855" w:rsidP="00C65017">
      <w:pPr>
        <w:pStyle w:val="Lijstalinea"/>
        <w:numPr>
          <w:ilvl w:val="0"/>
          <w:numId w:val="3"/>
        </w:numPr>
      </w:pPr>
      <w:r>
        <w:t>Van een wedstrijd zie ik de datum, tijd en locatie</w:t>
      </w:r>
    </w:p>
    <w:p w14:paraId="18E4E80D" w14:textId="77164EDA" w:rsidR="000F1855" w:rsidRDefault="000F1855" w:rsidP="000F1855">
      <w:pPr>
        <w:pStyle w:val="Lijstalinea"/>
        <w:numPr>
          <w:ilvl w:val="0"/>
          <w:numId w:val="3"/>
        </w:numPr>
      </w:pPr>
      <w:r>
        <w:t>Als er geen wedstijden meer over zijn, dan laat ze grijs zien</w:t>
      </w:r>
    </w:p>
    <w:p w14:paraId="2DDBFC3B" w14:textId="543D66C4" w:rsidR="000F1855" w:rsidRDefault="000F1855" w:rsidP="000F1855"/>
    <w:p w14:paraId="529C5820" w14:textId="64F3F583" w:rsidR="000F1855" w:rsidRDefault="000F1855" w:rsidP="000F1855">
      <w:r>
        <w:t xml:space="preserve">Als voetballiefhebber, </w:t>
      </w:r>
      <w:r w:rsidR="000976CB">
        <w:t>zou ik een wedstrijd willen boeken, zodat ik deze kan gaan bijwonen.</w:t>
      </w:r>
    </w:p>
    <w:p w14:paraId="7E1E978D" w14:textId="25633518" w:rsidR="000976CB" w:rsidRDefault="000976CB" w:rsidP="000F1855">
      <w:r>
        <w:t>Acceptatie criteria:</w:t>
      </w:r>
    </w:p>
    <w:p w14:paraId="69F8B009" w14:textId="6E31AA92" w:rsidR="000976CB" w:rsidRDefault="000976CB" w:rsidP="000976CB">
      <w:pPr>
        <w:pStyle w:val="Lijstalinea"/>
        <w:numPr>
          <w:ilvl w:val="0"/>
          <w:numId w:val="3"/>
        </w:numPr>
      </w:pPr>
      <w:r>
        <w:t>Wanneer een wedstrijd geboekt wordt dan zal er een Google Agenda punt aangemaakt worden</w:t>
      </w:r>
    </w:p>
    <w:p w14:paraId="17131195" w14:textId="5264B7B1" w:rsidR="000976CB" w:rsidRDefault="000976CB" w:rsidP="00D44034">
      <w:pPr>
        <w:pStyle w:val="Lijstalinea"/>
        <w:numPr>
          <w:ilvl w:val="0"/>
          <w:numId w:val="3"/>
        </w:numPr>
      </w:pPr>
      <w:r>
        <w:t>Als de wedstrijd vol zit dan kan je het niet meer boeken</w:t>
      </w:r>
    </w:p>
    <w:p w14:paraId="68E5F125" w14:textId="77777777" w:rsidR="00266CE0" w:rsidRDefault="00266CE0">
      <w:r>
        <w:br w:type="page"/>
      </w:r>
    </w:p>
    <w:p w14:paraId="78661A7A" w14:textId="4EB986A1" w:rsidR="00D3315C" w:rsidRDefault="00266CE0" w:rsidP="00534862">
      <w:pPr>
        <w:pStyle w:val="Kop1"/>
      </w:pPr>
      <w:bookmarkStart w:id="2" w:name="_Toc112835256"/>
      <w:proofErr w:type="spellStart"/>
      <w:r>
        <w:lastRenderedPageBreak/>
        <w:t>Card</w:t>
      </w:r>
      <w:r w:rsidR="00702748">
        <w:t>Games</w:t>
      </w:r>
      <w:bookmarkEnd w:id="2"/>
      <w:proofErr w:type="spellEnd"/>
    </w:p>
    <w:p w14:paraId="664BBDE0" w14:textId="4F3D5644" w:rsidR="00D3315C" w:rsidRDefault="00D3315C" w:rsidP="00E51F03">
      <w:r>
        <w:t xml:space="preserve">Soms heb je wel eens het probleem op het terras, geen speelkaarten mee genomen. </w:t>
      </w:r>
      <w:r w:rsidR="00BA3861">
        <w:t xml:space="preserve">Daarvoor kunnen gebruikers die willen kaarten mijn </w:t>
      </w:r>
      <w:r w:rsidR="00D70B31">
        <w:t>app gebruiken. Je komt in een game hub, waar je alle spellen hebt. Gebruikers kunnen dan een spel gaan spelen met ander</w:t>
      </w:r>
      <w:r w:rsidR="00534862">
        <w:t>s.</w:t>
      </w:r>
    </w:p>
    <w:p w14:paraId="7F2356A0" w14:textId="09BF35DC" w:rsidR="002612E0" w:rsidRDefault="002612E0" w:rsidP="00E51F03"/>
    <w:p w14:paraId="0781E49C" w14:textId="6BAEA6BB" w:rsidR="002612E0" w:rsidRDefault="002612E0" w:rsidP="00E51F03">
      <w:r>
        <w:t>1. Als persoon die kaartspellen wilt spelen wil ik een overzicht krijgen van kaartspellen zodat ik er uiteindelijk een kan kiezen om te spelen.</w:t>
      </w:r>
    </w:p>
    <w:p w14:paraId="445A3D54" w14:textId="3312F8C5" w:rsidR="002612E0" w:rsidRDefault="002612E0" w:rsidP="002612E0">
      <w:pPr>
        <w:rPr>
          <w:b/>
          <w:bCs/>
        </w:rPr>
      </w:pPr>
      <w:r>
        <w:rPr>
          <w:b/>
          <w:bCs/>
        </w:rPr>
        <w:t>Acceptatiecriteria</w:t>
      </w:r>
    </w:p>
    <w:p w14:paraId="79DE7BD3" w14:textId="755B95F1" w:rsidR="002612E0" w:rsidRDefault="002612E0" w:rsidP="002612E0">
      <w:pPr>
        <w:pStyle w:val="Lijstalinea"/>
        <w:numPr>
          <w:ilvl w:val="0"/>
          <w:numId w:val="3"/>
        </w:numPr>
      </w:pPr>
      <w:r>
        <w:t>Ik zie een lijst van spellen die beschikbaar zijn</w:t>
      </w:r>
    </w:p>
    <w:p w14:paraId="55943815" w14:textId="6E17F0B2" w:rsidR="002612E0" w:rsidRDefault="002612E0" w:rsidP="002612E0">
      <w:pPr>
        <w:pStyle w:val="Lijstalinea"/>
        <w:numPr>
          <w:ilvl w:val="0"/>
          <w:numId w:val="3"/>
        </w:numPr>
      </w:pPr>
      <w:r>
        <w:t>Ik zie per spel de moeilijkheid, naam, mix/max spelers</w:t>
      </w:r>
    </w:p>
    <w:p w14:paraId="2779DF31" w14:textId="0908E415" w:rsidR="002612E0" w:rsidRDefault="002612E0" w:rsidP="002612E0">
      <w:pPr>
        <w:pStyle w:val="Lijstalinea"/>
        <w:numPr>
          <w:ilvl w:val="0"/>
          <w:numId w:val="3"/>
        </w:numPr>
      </w:pPr>
      <w:r>
        <w:t>Ik moet op een spel kunnen klikken om vervolgens door te gaan</w:t>
      </w:r>
    </w:p>
    <w:p w14:paraId="35229EB8" w14:textId="098C48A0" w:rsidR="002612E0" w:rsidRDefault="002612E0" w:rsidP="002612E0"/>
    <w:p w14:paraId="65CAD167" w14:textId="76B07E5B" w:rsidR="002612E0" w:rsidRDefault="002612E0" w:rsidP="002612E0">
      <w:r>
        <w:t xml:space="preserve">2. Als persoon die kaartspellen wilt spelen moet ik een spel kunnen </w:t>
      </w:r>
      <w:proofErr w:type="spellStart"/>
      <w:r>
        <w:t>joinen</w:t>
      </w:r>
      <w:proofErr w:type="spellEnd"/>
      <w:r>
        <w:t xml:space="preserve"> zodat je tegen andere gebruikers kan spelen</w:t>
      </w:r>
    </w:p>
    <w:p w14:paraId="6BEC6955" w14:textId="0E0773C5" w:rsidR="002612E0" w:rsidRDefault="002612E0" w:rsidP="002612E0">
      <w:pPr>
        <w:rPr>
          <w:b/>
          <w:bCs/>
        </w:rPr>
      </w:pPr>
      <w:r>
        <w:rPr>
          <w:b/>
          <w:bCs/>
        </w:rPr>
        <w:t>Acceptatiecriteria</w:t>
      </w:r>
    </w:p>
    <w:p w14:paraId="4EF0FB9F" w14:textId="410CC045" w:rsidR="002612E0" w:rsidRDefault="002612E0" w:rsidP="002612E0">
      <w:pPr>
        <w:pStyle w:val="Lijstalinea"/>
        <w:numPr>
          <w:ilvl w:val="0"/>
          <w:numId w:val="3"/>
        </w:numPr>
      </w:pPr>
      <w:r>
        <w:t xml:space="preserve">Ik kom een queue terecht waarin andere spelers kunnen </w:t>
      </w:r>
      <w:proofErr w:type="spellStart"/>
      <w:r>
        <w:t>joinen</w:t>
      </w:r>
      <w:proofErr w:type="spellEnd"/>
    </w:p>
    <w:p w14:paraId="2138E2AC" w14:textId="6FEEF20B" w:rsidR="002612E0" w:rsidRDefault="002612E0" w:rsidP="002612E0">
      <w:pPr>
        <w:pStyle w:val="Lijstalinea"/>
        <w:numPr>
          <w:ilvl w:val="0"/>
          <w:numId w:val="3"/>
        </w:numPr>
      </w:pPr>
      <w:r>
        <w:t>Je ziet de spelers die mee doen aan het spel</w:t>
      </w:r>
    </w:p>
    <w:p w14:paraId="6195F5A8" w14:textId="3807A17F" w:rsidR="002612E0" w:rsidRDefault="002612E0" w:rsidP="002612E0">
      <w:pPr>
        <w:pStyle w:val="Lijstalinea"/>
        <w:numPr>
          <w:ilvl w:val="0"/>
          <w:numId w:val="3"/>
        </w:numPr>
      </w:pPr>
      <w:r>
        <w:t xml:space="preserve">Je ziet de </w:t>
      </w:r>
      <w:proofErr w:type="spellStart"/>
      <w:r>
        <w:t>gamepin</w:t>
      </w:r>
      <w:proofErr w:type="spellEnd"/>
      <w:r>
        <w:t xml:space="preserve"> van het huidige spel</w:t>
      </w:r>
    </w:p>
    <w:p w14:paraId="17CB4CB2" w14:textId="6661A553" w:rsidR="002612E0" w:rsidRDefault="002612E0" w:rsidP="002612E0">
      <w:pPr>
        <w:pStyle w:val="Lijstalinea"/>
        <w:numPr>
          <w:ilvl w:val="0"/>
          <w:numId w:val="3"/>
        </w:numPr>
      </w:pPr>
      <w:r>
        <w:t>Als host kan je het spel starten</w:t>
      </w:r>
    </w:p>
    <w:p w14:paraId="4B105777" w14:textId="25B89C5C" w:rsidR="002612E0" w:rsidRPr="002612E0" w:rsidRDefault="002612E0" w:rsidP="002612E0">
      <w:pPr>
        <w:pStyle w:val="Lijstalinea"/>
        <w:numPr>
          <w:ilvl w:val="0"/>
          <w:numId w:val="3"/>
        </w:numPr>
      </w:pPr>
      <w:r>
        <w:t>Als deelnemer kan je niet starten, wel wachten</w:t>
      </w:r>
    </w:p>
    <w:sectPr w:rsidR="002612E0" w:rsidRPr="002612E0" w:rsidSect="009E5C1A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EA4B1" w14:textId="77777777" w:rsidR="00F60B42" w:rsidRDefault="00F60B42" w:rsidP="00E0073D">
      <w:pPr>
        <w:spacing w:after="0" w:line="240" w:lineRule="auto"/>
      </w:pPr>
      <w:r>
        <w:separator/>
      </w:r>
    </w:p>
  </w:endnote>
  <w:endnote w:type="continuationSeparator" w:id="0">
    <w:p w14:paraId="1500985E" w14:textId="77777777" w:rsidR="00F60B42" w:rsidRDefault="00F60B42" w:rsidP="00E00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4DAE6" w14:textId="6D233A4A" w:rsidR="009E5C1A" w:rsidRDefault="00E51F03" w:rsidP="009E5C1A">
    <w:pPr>
      <w:pStyle w:val="Ondertitel"/>
      <w:rPr>
        <w:lang w:val="en-US"/>
      </w:rPr>
    </w:pPr>
    <w:r>
      <w:rPr>
        <w:lang w:val="en-US"/>
      </w:rPr>
      <w:t>Brett Mulder</w:t>
    </w:r>
  </w:p>
  <w:p w14:paraId="2CFE8425" w14:textId="10A6FB0E" w:rsidR="00E0073D" w:rsidRPr="00E0073D" w:rsidRDefault="00E51F03" w:rsidP="009E5C1A">
    <w:pPr>
      <w:pStyle w:val="Ondertitel"/>
      <w:rPr>
        <w:lang w:val="en-US"/>
      </w:rPr>
    </w:pPr>
    <w:r>
      <w:rPr>
        <w:lang w:val="en-US"/>
      </w:rPr>
      <w:t>31-08-2022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0E5DA" w14:textId="77777777" w:rsidR="00F60B42" w:rsidRDefault="00F60B42" w:rsidP="00E0073D">
      <w:pPr>
        <w:spacing w:after="0" w:line="240" w:lineRule="auto"/>
      </w:pPr>
      <w:r>
        <w:separator/>
      </w:r>
    </w:p>
  </w:footnote>
  <w:footnote w:type="continuationSeparator" w:id="0">
    <w:p w14:paraId="5B3D099B" w14:textId="77777777" w:rsidR="00F60B42" w:rsidRDefault="00F60B42" w:rsidP="00E00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61B7B"/>
    <w:multiLevelType w:val="hybridMultilevel"/>
    <w:tmpl w:val="7B446A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B5C9F"/>
    <w:multiLevelType w:val="hybridMultilevel"/>
    <w:tmpl w:val="6AC68A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B1975"/>
    <w:multiLevelType w:val="hybridMultilevel"/>
    <w:tmpl w:val="9C5A9F9E"/>
    <w:lvl w:ilvl="0" w:tplc="AC2EE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529488">
    <w:abstractNumId w:val="1"/>
  </w:num>
  <w:num w:numId="2" w16cid:durableId="31081691">
    <w:abstractNumId w:val="0"/>
  </w:num>
  <w:num w:numId="3" w16cid:durableId="1795555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28"/>
    <w:rsid w:val="00047888"/>
    <w:rsid w:val="0008160F"/>
    <w:rsid w:val="000976CB"/>
    <w:rsid w:val="000A4DA1"/>
    <w:rsid w:val="000B1C0B"/>
    <w:rsid w:val="000D33B4"/>
    <w:rsid w:val="000F1855"/>
    <w:rsid w:val="00120785"/>
    <w:rsid w:val="001B64BF"/>
    <w:rsid w:val="001B6C77"/>
    <w:rsid w:val="001D7750"/>
    <w:rsid w:val="001F6389"/>
    <w:rsid w:val="002612E0"/>
    <w:rsid w:val="002649D4"/>
    <w:rsid w:val="00266CE0"/>
    <w:rsid w:val="002F5C04"/>
    <w:rsid w:val="00300580"/>
    <w:rsid w:val="00346420"/>
    <w:rsid w:val="00361965"/>
    <w:rsid w:val="003748B2"/>
    <w:rsid w:val="00394E78"/>
    <w:rsid w:val="003B6FE2"/>
    <w:rsid w:val="003D7340"/>
    <w:rsid w:val="003E516D"/>
    <w:rsid w:val="00483DE9"/>
    <w:rsid w:val="00497CE3"/>
    <w:rsid w:val="004E6E18"/>
    <w:rsid w:val="0050615B"/>
    <w:rsid w:val="00514028"/>
    <w:rsid w:val="00534862"/>
    <w:rsid w:val="005F2859"/>
    <w:rsid w:val="00633F5B"/>
    <w:rsid w:val="00672EC9"/>
    <w:rsid w:val="00687AF9"/>
    <w:rsid w:val="00690301"/>
    <w:rsid w:val="006B69E0"/>
    <w:rsid w:val="006E3B3B"/>
    <w:rsid w:val="00702748"/>
    <w:rsid w:val="00725CEF"/>
    <w:rsid w:val="007E0B3C"/>
    <w:rsid w:val="0080711F"/>
    <w:rsid w:val="00895B2C"/>
    <w:rsid w:val="008E6556"/>
    <w:rsid w:val="009038C6"/>
    <w:rsid w:val="0090584C"/>
    <w:rsid w:val="009619CB"/>
    <w:rsid w:val="00993360"/>
    <w:rsid w:val="009A1EA1"/>
    <w:rsid w:val="009E5C1A"/>
    <w:rsid w:val="009F1680"/>
    <w:rsid w:val="009F5736"/>
    <w:rsid w:val="00A050DE"/>
    <w:rsid w:val="00A05249"/>
    <w:rsid w:val="00A54862"/>
    <w:rsid w:val="00A6689C"/>
    <w:rsid w:val="00AE0314"/>
    <w:rsid w:val="00B4244E"/>
    <w:rsid w:val="00B45863"/>
    <w:rsid w:val="00B511E8"/>
    <w:rsid w:val="00B82B4A"/>
    <w:rsid w:val="00B86CDE"/>
    <w:rsid w:val="00BA3861"/>
    <w:rsid w:val="00BC1297"/>
    <w:rsid w:val="00C44D9F"/>
    <w:rsid w:val="00C65017"/>
    <w:rsid w:val="00C65FE3"/>
    <w:rsid w:val="00D3315C"/>
    <w:rsid w:val="00D44034"/>
    <w:rsid w:val="00D70B31"/>
    <w:rsid w:val="00DC456E"/>
    <w:rsid w:val="00DC6A9C"/>
    <w:rsid w:val="00DD7C6F"/>
    <w:rsid w:val="00DE5576"/>
    <w:rsid w:val="00DE7AF8"/>
    <w:rsid w:val="00DF59DE"/>
    <w:rsid w:val="00DF6486"/>
    <w:rsid w:val="00E0073D"/>
    <w:rsid w:val="00E338D8"/>
    <w:rsid w:val="00E51F03"/>
    <w:rsid w:val="00E71DEA"/>
    <w:rsid w:val="00F44BA1"/>
    <w:rsid w:val="00F60B42"/>
    <w:rsid w:val="00FB6AF2"/>
    <w:rsid w:val="00FC4081"/>
    <w:rsid w:val="00FD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3A0D9"/>
  <w15:chartTrackingRefBased/>
  <w15:docId w15:val="{C9BE9020-F41B-440F-A0E1-E40425F0A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25C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77C0E" w:themeColor="accent1" w:themeShade="BF"/>
      <w:sz w:val="56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D7C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20785"/>
    <w:rPr>
      <w:color w:val="AD1F1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20785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E007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0073D"/>
  </w:style>
  <w:style w:type="paragraph" w:styleId="Voettekst">
    <w:name w:val="footer"/>
    <w:basedOn w:val="Standaard"/>
    <w:link w:val="VoettekstChar"/>
    <w:uiPriority w:val="99"/>
    <w:unhideWhenUsed/>
    <w:rsid w:val="00E007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0073D"/>
  </w:style>
  <w:style w:type="paragraph" w:styleId="Geenafstand">
    <w:name w:val="No Spacing"/>
    <w:link w:val="GeenafstandChar"/>
    <w:uiPriority w:val="1"/>
    <w:qFormat/>
    <w:rsid w:val="009E5C1A"/>
    <w:pPr>
      <w:spacing w:after="0" w:line="240" w:lineRule="auto"/>
    </w:pPr>
    <w:rPr>
      <w:rFonts w:eastAsiaTheme="minorEastAsia"/>
      <w:color w:val="C77C0E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E5C1A"/>
    <w:rPr>
      <w:rFonts w:eastAsiaTheme="minorEastAsia"/>
      <w:color w:val="C77C0E"/>
      <w:lang w:eastAsia="nl-NL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25CEF"/>
    <w:pPr>
      <w:pBdr>
        <w:top w:val="single" w:sz="4" w:space="10" w:color="F0A22E" w:themeColor="accent1"/>
        <w:bottom w:val="single" w:sz="4" w:space="10" w:color="F0A22E" w:themeColor="accent1"/>
      </w:pBdr>
      <w:spacing w:before="360" w:after="360"/>
      <w:ind w:left="864" w:right="864"/>
      <w:jc w:val="center"/>
    </w:pPr>
    <w:rPr>
      <w:i/>
      <w:iCs/>
      <w:color w:val="F0A22E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25CEF"/>
    <w:rPr>
      <w:i/>
      <w:iCs/>
      <w:color w:val="F0A22E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725C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25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25CEF"/>
    <w:rPr>
      <w:rFonts w:asciiTheme="majorHAnsi" w:eastAsiaTheme="majorEastAsia" w:hAnsiTheme="majorHAnsi" w:cstheme="majorBidi"/>
      <w:color w:val="C77C0E" w:themeColor="accent1" w:themeShade="BF"/>
      <w:sz w:val="56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E6556"/>
    <w:pPr>
      <w:outlineLvl w:val="9"/>
    </w:pPr>
    <w:rPr>
      <w:sz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E6556"/>
    <w:pPr>
      <w:spacing w:after="100"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9E5C1A"/>
    <w:pPr>
      <w:numPr>
        <w:ilvl w:val="1"/>
      </w:numPr>
    </w:pPr>
    <w:rPr>
      <w:rFonts w:eastAsiaTheme="minorEastAsia"/>
      <w:color w:val="C77C0E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E5C1A"/>
    <w:rPr>
      <w:rFonts w:eastAsiaTheme="minorEastAsia"/>
      <w:color w:val="C77C0E"/>
      <w:spacing w:val="15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D7C6F"/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081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7663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601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374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2486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ett_pdltu26\OneDrive%20-%20Office%20365%20Fontys\Fontys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C4F565EB3F492187678617622086A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2E9AC81-EFDF-4A6D-AD96-4592EAC99EF8}"/>
      </w:docPartPr>
      <w:docPartBody>
        <w:p w:rsidR="00E56D20" w:rsidRDefault="00E56D20">
          <w:pPr>
            <w:pStyle w:val="8EC4F565EB3F492187678617622086A1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141FDE7A821344738268D382792FBDE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F1F1EB1-1159-46B3-8193-92EAB2E8DDDA}"/>
      </w:docPartPr>
      <w:docPartBody>
        <w:p w:rsidR="00E56D20" w:rsidRDefault="00E56D20">
          <w:pPr>
            <w:pStyle w:val="141FDE7A821344738268D382792FBDE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D20"/>
    <w:rsid w:val="00E146C5"/>
    <w:rsid w:val="00E5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8EC4F565EB3F492187678617622086A1">
    <w:name w:val="8EC4F565EB3F492187678617622086A1"/>
  </w:style>
  <w:style w:type="paragraph" w:customStyle="1" w:styleId="141FDE7A821344738268D382792FBDE3">
    <w:name w:val="141FDE7A821344738268D382792FBD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Geeloranj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[Start date]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40ADD2-B216-4ADE-9448-12B31F323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FontysTemplate</Template>
  <TotalTime>0</TotalTime>
  <Pages>4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Brett Mulder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Stories Ideeën</dc:title>
  <dc:subject>[Little description]</dc:subject>
  <dc:creator>Brett Mulder</dc:creator>
  <cp:keywords/>
  <dc:description/>
  <cp:lastModifiedBy>Mulder,Brett B.M.P.</cp:lastModifiedBy>
  <cp:revision>66</cp:revision>
  <dcterms:created xsi:type="dcterms:W3CDTF">2022-08-31T07:40:00Z</dcterms:created>
  <dcterms:modified xsi:type="dcterms:W3CDTF">2022-09-19T12:51:00Z</dcterms:modified>
</cp:coreProperties>
</file>